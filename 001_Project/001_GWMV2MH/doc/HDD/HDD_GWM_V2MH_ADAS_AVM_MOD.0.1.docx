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D60" w:rsidRPr="008C3A6B" w:rsidRDefault="00307D60" w:rsidP="008A23DD"/>
    <w:p w:rsidR="008C3A6B" w:rsidRPr="008C3A6B" w:rsidRDefault="008C3A6B" w:rsidP="00AD5D17"/>
    <w:p w:rsidR="00FB3BC7" w:rsidRPr="00721C98" w:rsidRDefault="00D973A5" w:rsidP="00721C98">
      <w:pPr>
        <w:jc w:val="center"/>
        <w:rPr>
          <w:b/>
          <w:color w:val="1F497D"/>
          <w:sz w:val="36"/>
          <w:szCs w:val="36"/>
        </w:rPr>
      </w:pPr>
      <w:fldSimple w:instr=" DOCPROPERTY  Category  \* MERGEFORMAT ">
        <w:r w:rsidR="00940759" w:rsidRPr="00940759">
          <w:rPr>
            <w:b/>
            <w:color w:val="1F497D"/>
            <w:sz w:val="36"/>
            <w:szCs w:val="36"/>
          </w:rPr>
          <w:t>GWM_V2MH</w:t>
        </w:r>
      </w:fldSimple>
    </w:p>
    <w:p w:rsidR="00A847B9" w:rsidRPr="00721C98" w:rsidRDefault="00D973A5" w:rsidP="00721C98">
      <w:pPr>
        <w:jc w:val="center"/>
        <w:rPr>
          <w:b/>
          <w:color w:val="1F497D"/>
          <w:sz w:val="48"/>
          <w:szCs w:val="48"/>
        </w:rPr>
      </w:pPr>
      <w:fldSimple w:instr=" TITLE   \* MERGEFORMAT ">
        <w:r w:rsidR="00940759" w:rsidRPr="00940759">
          <w:rPr>
            <w:b/>
            <w:color w:val="1F497D"/>
            <w:sz w:val="48"/>
            <w:szCs w:val="48"/>
          </w:rPr>
          <w:t>HDD_GWM_V2MH_</w:t>
        </w:r>
        <w:r w:rsidR="004714D2" w:rsidRPr="004714D2">
          <w:rPr>
            <w:b/>
            <w:color w:val="1F497D"/>
            <w:sz w:val="48"/>
            <w:szCs w:val="48"/>
          </w:rPr>
          <w:t xml:space="preserve"> </w:t>
        </w:r>
        <w:r w:rsidR="004714D2">
          <w:rPr>
            <w:b/>
            <w:color w:val="1F497D"/>
            <w:sz w:val="48"/>
            <w:szCs w:val="48"/>
          </w:rPr>
          <w:t xml:space="preserve">ADAS_AVM_MOD </w:t>
        </w:r>
      </w:fldSimple>
    </w:p>
    <w:p w:rsidR="00A847B9" w:rsidRPr="008C3A6B" w:rsidRDefault="00A847B9" w:rsidP="008C3A6B">
      <w:pPr>
        <w:jc w:val="center"/>
      </w:pPr>
      <w:r w:rsidRPr="008C3A6B">
        <w:rPr>
          <w:color w:val="1F497D"/>
          <w:sz w:val="28"/>
          <w:szCs w:val="28"/>
        </w:rPr>
        <w:t xml:space="preserve">Scope:  </w:t>
      </w:r>
      <w:fldSimple w:instr=" DOCPROPERTY  Reference  \* MERGEFORMAT ">
        <w:r w:rsidR="00940759" w:rsidRPr="00940759">
          <w:rPr>
            <w:color w:val="1F497D"/>
            <w:sz w:val="28"/>
            <w:szCs w:val="28"/>
          </w:rPr>
          <w:t>HDD_GWM_V2MH</w:t>
        </w:r>
      </w:fldSimple>
    </w:p>
    <w:p w:rsidR="00A847B9" w:rsidRPr="00940759" w:rsidRDefault="00E500C5" w:rsidP="00A847B9">
      <w:pPr>
        <w:jc w:val="center"/>
        <w:rPr>
          <w:color w:val="1F497D"/>
          <w:sz w:val="28"/>
          <w:szCs w:val="28"/>
        </w:rPr>
      </w:pPr>
      <w:r>
        <w:rPr>
          <w:color w:val="1F497D"/>
          <w:sz w:val="28"/>
          <w:szCs w:val="28"/>
        </w:rPr>
        <w:fldChar w:fldCharType="begin"/>
      </w:r>
      <w:r w:rsidRPr="00940759">
        <w:rPr>
          <w:color w:val="1F497D"/>
          <w:sz w:val="28"/>
          <w:szCs w:val="28"/>
        </w:rPr>
        <w:instrText xml:space="preserve"> COMMENTS   \* MERGEFORMAT </w:instrText>
      </w:r>
      <w:r>
        <w:rPr>
          <w:color w:val="1F497D"/>
          <w:sz w:val="28"/>
          <w:szCs w:val="28"/>
        </w:rPr>
        <w:fldChar w:fldCharType="separate"/>
      </w:r>
      <w:r w:rsidR="00940759" w:rsidRPr="00940759">
        <w:rPr>
          <w:color w:val="1F497D"/>
          <w:sz w:val="28"/>
          <w:szCs w:val="28"/>
        </w:rPr>
        <w:t xml:space="preserve">High Level Design Document of </w:t>
      </w:r>
      <w:r w:rsidR="004714D2">
        <w:rPr>
          <w:color w:val="1F497D"/>
          <w:sz w:val="28"/>
          <w:szCs w:val="28"/>
        </w:rPr>
        <w:t xml:space="preserve">ADAS_AVM_MOD </w:t>
      </w:r>
      <w:r>
        <w:rPr>
          <w:color w:val="1F497D"/>
          <w:sz w:val="28"/>
          <w:szCs w:val="28"/>
        </w:rPr>
        <w:fldChar w:fldCharType="end"/>
      </w:r>
    </w:p>
    <w:p w:rsidR="008C3A6B" w:rsidRPr="008C3A6B" w:rsidRDefault="008C3A6B" w:rsidP="00A847B9">
      <w:pPr>
        <w:jc w:val="center"/>
        <w:rPr>
          <w:color w:val="1F497D"/>
          <w:sz w:val="28"/>
        </w:rPr>
      </w:pPr>
    </w:p>
    <w:p w:rsidR="00A847B9" w:rsidRPr="008C3A6B" w:rsidRDefault="00A847B9" w:rsidP="00A847B9">
      <w:pPr>
        <w:jc w:val="center"/>
        <w:rPr>
          <w:color w:val="1F497D"/>
          <w:sz w:val="28"/>
        </w:rPr>
      </w:pPr>
    </w:p>
    <w:tbl>
      <w:tblPr>
        <w:tblW w:w="0" w:type="auto"/>
        <w:tblInd w:w="1951" w:type="dxa"/>
        <w:tblLook w:val="04A0" w:firstRow="1" w:lastRow="0" w:firstColumn="1" w:lastColumn="0" w:noHBand="0" w:noVBand="1"/>
      </w:tblPr>
      <w:tblGrid>
        <w:gridCol w:w="2670"/>
        <w:gridCol w:w="4621"/>
      </w:tblGrid>
      <w:tr w:rsidR="00FB3BC7" w:rsidRPr="009773BB" w:rsidTr="009773BB">
        <w:tc>
          <w:tcPr>
            <w:tcW w:w="2670" w:type="dxa"/>
            <w:vAlign w:val="center"/>
          </w:tcPr>
          <w:p w:rsidR="00A847B9" w:rsidRPr="009773BB" w:rsidRDefault="00A847B9" w:rsidP="009773BB">
            <w:pPr>
              <w:jc w:val="right"/>
              <w:rPr>
                <w:color w:val="1F497D"/>
                <w:sz w:val="28"/>
              </w:rPr>
            </w:pPr>
            <w:r w:rsidRPr="009773BB">
              <w:rPr>
                <w:color w:val="1F497D"/>
                <w:sz w:val="28"/>
              </w:rPr>
              <w:t>Document Status:</w:t>
            </w:r>
          </w:p>
        </w:tc>
        <w:tc>
          <w:tcPr>
            <w:tcW w:w="4621" w:type="dxa"/>
            <w:vAlign w:val="center"/>
          </w:tcPr>
          <w:p w:rsidR="00A847B9" w:rsidRPr="009773BB" w:rsidRDefault="00D973A5" w:rsidP="00A847B9">
            <w:pPr>
              <w:rPr>
                <w:color w:val="1F497D"/>
                <w:sz w:val="28"/>
              </w:rPr>
            </w:pPr>
            <w:fldSimple w:instr=" SUBJECT   \* MERGEFORMAT ">
              <w:r w:rsidR="00940759" w:rsidRPr="00940759">
                <w:rPr>
                  <w:color w:val="1F497D"/>
                  <w:sz w:val="28"/>
                </w:rPr>
                <w:t>Draft</w:t>
              </w:r>
            </w:fldSimple>
          </w:p>
        </w:tc>
      </w:tr>
      <w:tr w:rsidR="008C3A6B" w:rsidRPr="009773BB" w:rsidTr="009773BB">
        <w:tc>
          <w:tcPr>
            <w:tcW w:w="2670" w:type="dxa"/>
            <w:vAlign w:val="center"/>
          </w:tcPr>
          <w:p w:rsidR="008C3A6B" w:rsidRPr="009773BB" w:rsidRDefault="008C3A6B" w:rsidP="009773BB">
            <w:pPr>
              <w:jc w:val="right"/>
              <w:rPr>
                <w:color w:val="1F497D"/>
                <w:sz w:val="28"/>
              </w:rPr>
            </w:pPr>
            <w:r w:rsidRPr="009773BB">
              <w:rPr>
                <w:color w:val="1F497D"/>
                <w:sz w:val="28"/>
              </w:rPr>
              <w:t>Revision:</w:t>
            </w:r>
          </w:p>
        </w:tc>
        <w:tc>
          <w:tcPr>
            <w:tcW w:w="4621" w:type="dxa"/>
            <w:vAlign w:val="center"/>
          </w:tcPr>
          <w:p w:rsidR="008C3A6B" w:rsidRPr="009773BB" w:rsidRDefault="00057F63" w:rsidP="00A847B9">
            <w:pPr>
              <w:rPr>
                <w:color w:val="1F497D"/>
                <w:sz w:val="28"/>
              </w:rPr>
            </w:pPr>
            <w:r>
              <w:t>0.1</w:t>
            </w:r>
          </w:p>
        </w:tc>
      </w:tr>
      <w:tr w:rsidR="00FB3BC7" w:rsidRPr="009773BB" w:rsidTr="009773BB">
        <w:tc>
          <w:tcPr>
            <w:tcW w:w="2670" w:type="dxa"/>
            <w:vAlign w:val="center"/>
          </w:tcPr>
          <w:p w:rsidR="00A847B9" w:rsidRPr="009773BB" w:rsidRDefault="00A847B9" w:rsidP="009773BB">
            <w:pPr>
              <w:jc w:val="right"/>
              <w:rPr>
                <w:color w:val="1F497D"/>
                <w:sz w:val="28"/>
              </w:rPr>
            </w:pPr>
            <w:r w:rsidRPr="009773BB">
              <w:rPr>
                <w:color w:val="1F497D"/>
                <w:sz w:val="28"/>
              </w:rPr>
              <w:t>Date:</w:t>
            </w:r>
          </w:p>
        </w:tc>
        <w:tc>
          <w:tcPr>
            <w:tcW w:w="4621" w:type="dxa"/>
            <w:vAlign w:val="center"/>
          </w:tcPr>
          <w:p w:rsidR="00A847B9" w:rsidRPr="009773BB" w:rsidRDefault="008D51B8" w:rsidP="00A847B9">
            <w:pPr>
              <w:rPr>
                <w:color w:val="1F497D"/>
                <w:sz w:val="28"/>
              </w:rPr>
            </w:pPr>
            <w:r w:rsidRPr="009773BB">
              <w:rPr>
                <w:color w:val="1F497D"/>
                <w:sz w:val="28"/>
              </w:rPr>
              <w:fldChar w:fldCharType="begin"/>
            </w:r>
            <w:r w:rsidR="00A847B9" w:rsidRPr="009773BB">
              <w:rPr>
                <w:color w:val="1F497D"/>
                <w:sz w:val="28"/>
              </w:rPr>
              <w:instrText xml:space="preserve"> SAVEDATE  \@ "dd MMMM yyyy"  \* MERGEFORMAT </w:instrText>
            </w:r>
            <w:r w:rsidRPr="009773BB">
              <w:rPr>
                <w:color w:val="1F497D"/>
                <w:sz w:val="28"/>
              </w:rPr>
              <w:fldChar w:fldCharType="separate"/>
            </w:r>
            <w:r w:rsidR="005C328E">
              <w:rPr>
                <w:noProof/>
                <w:color w:val="1F497D"/>
                <w:sz w:val="28"/>
              </w:rPr>
              <w:t>06 July 2017</w:t>
            </w:r>
            <w:r w:rsidRPr="009773BB">
              <w:rPr>
                <w:color w:val="1F497D"/>
                <w:sz w:val="28"/>
              </w:rPr>
              <w:fldChar w:fldCharType="end"/>
            </w:r>
          </w:p>
        </w:tc>
      </w:tr>
      <w:tr w:rsidR="00FB3BC7" w:rsidRPr="009773BB" w:rsidTr="009773BB">
        <w:tc>
          <w:tcPr>
            <w:tcW w:w="2670" w:type="dxa"/>
            <w:vAlign w:val="center"/>
          </w:tcPr>
          <w:p w:rsidR="00A847B9" w:rsidRPr="009773BB" w:rsidRDefault="00A847B9" w:rsidP="009773BB">
            <w:pPr>
              <w:jc w:val="right"/>
              <w:rPr>
                <w:color w:val="1F497D"/>
                <w:sz w:val="28"/>
              </w:rPr>
            </w:pPr>
            <w:r w:rsidRPr="009773BB">
              <w:rPr>
                <w:color w:val="1F497D"/>
                <w:sz w:val="28"/>
              </w:rPr>
              <w:t>Author:</w:t>
            </w:r>
          </w:p>
        </w:tc>
        <w:tc>
          <w:tcPr>
            <w:tcW w:w="4621" w:type="dxa"/>
            <w:vAlign w:val="center"/>
          </w:tcPr>
          <w:p w:rsidR="00A847B9" w:rsidRPr="009773BB" w:rsidRDefault="00057F63" w:rsidP="00A847B9">
            <w:pPr>
              <w:rPr>
                <w:color w:val="1F497D"/>
                <w:sz w:val="28"/>
              </w:rPr>
            </w:pPr>
            <w:r w:rsidRPr="00057F63">
              <w:rPr>
                <w:noProof/>
                <w:color w:val="1F497D"/>
                <w:sz w:val="28"/>
              </w:rPr>
              <w:t>Lu Guofeng</w:t>
            </w:r>
          </w:p>
        </w:tc>
      </w:tr>
      <w:tr w:rsidR="00FB3BC7" w:rsidRPr="009773BB" w:rsidTr="009773BB">
        <w:tc>
          <w:tcPr>
            <w:tcW w:w="2670" w:type="dxa"/>
            <w:vAlign w:val="center"/>
          </w:tcPr>
          <w:p w:rsidR="00A847B9" w:rsidRPr="009773BB" w:rsidRDefault="00A847B9" w:rsidP="009773BB">
            <w:pPr>
              <w:jc w:val="right"/>
              <w:rPr>
                <w:color w:val="1F497D"/>
                <w:sz w:val="28"/>
              </w:rPr>
            </w:pPr>
            <w:r w:rsidRPr="009773BB">
              <w:rPr>
                <w:color w:val="1F497D"/>
                <w:sz w:val="28"/>
              </w:rPr>
              <w:t>Department:</w:t>
            </w:r>
          </w:p>
        </w:tc>
        <w:tc>
          <w:tcPr>
            <w:tcW w:w="4621" w:type="dxa"/>
            <w:vAlign w:val="center"/>
          </w:tcPr>
          <w:p w:rsidR="00A847B9" w:rsidRPr="009773BB" w:rsidRDefault="00D973A5" w:rsidP="00A847B9">
            <w:pPr>
              <w:rPr>
                <w:color w:val="1F497D"/>
                <w:sz w:val="28"/>
              </w:rPr>
            </w:pPr>
            <w:fldSimple w:instr=" DOCPROPERTY  Department  \* MERGEFORMAT ">
              <w:r w:rsidR="00940759" w:rsidRPr="00940759">
                <w:rPr>
                  <w:color w:val="1F497D"/>
                  <w:sz w:val="28"/>
                </w:rPr>
                <w:t>CPM GWM</w:t>
              </w:r>
            </w:fldSimple>
          </w:p>
        </w:tc>
      </w:tr>
    </w:tbl>
    <w:p w:rsidR="006D3883" w:rsidRDefault="006D3883" w:rsidP="00A847B9">
      <w:pPr>
        <w:jc w:val="center"/>
        <w:rPr>
          <w:color w:val="1F497D"/>
          <w:sz w:val="28"/>
        </w:rPr>
      </w:pPr>
    </w:p>
    <w:p w:rsidR="006D3883" w:rsidRDefault="006D3883">
      <w:pPr>
        <w:spacing w:after="0" w:line="240" w:lineRule="auto"/>
        <w:rPr>
          <w:color w:val="1F497D"/>
          <w:sz w:val="28"/>
        </w:rPr>
      </w:pPr>
      <w:r>
        <w:rPr>
          <w:color w:val="1F497D"/>
          <w:sz w:val="28"/>
        </w:rPr>
        <w:br w:type="page"/>
      </w:r>
    </w:p>
    <w:p w:rsidR="00A847B9" w:rsidRDefault="006D3883" w:rsidP="006D3883">
      <w:pPr>
        <w:rPr>
          <w:color w:val="1F497D"/>
          <w:sz w:val="28"/>
        </w:rPr>
      </w:pPr>
      <w:r>
        <w:rPr>
          <w:color w:val="1F497D"/>
          <w:sz w:val="28"/>
        </w:rPr>
        <w:lastRenderedPageBreak/>
        <w:t>History</w:t>
      </w: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796"/>
        <w:gridCol w:w="1182"/>
        <w:gridCol w:w="1005"/>
        <w:gridCol w:w="1049"/>
        <w:gridCol w:w="1265"/>
        <w:gridCol w:w="3071"/>
      </w:tblGrid>
      <w:tr w:rsidR="004C64D6" w:rsidRPr="009773BB" w:rsidTr="00057F63">
        <w:tc>
          <w:tcPr>
            <w:tcW w:w="727" w:type="dxa"/>
            <w:shd w:val="clear" w:color="auto" w:fill="F2F2F2" w:themeFill="background1" w:themeFillShade="F2"/>
          </w:tcPr>
          <w:p w:rsidR="004C64D6" w:rsidRPr="004C64D6" w:rsidRDefault="004C64D6" w:rsidP="00607E51">
            <w:pPr>
              <w:jc w:val="center"/>
              <w:rPr>
                <w:b/>
                <w:color w:val="1F497D"/>
              </w:rPr>
            </w:pPr>
            <w:r w:rsidRPr="004C64D6">
              <w:rPr>
                <w:b/>
                <w:color w:val="1F497D"/>
              </w:rPr>
              <w:t>Rev.</w:t>
            </w:r>
          </w:p>
        </w:tc>
        <w:tc>
          <w:tcPr>
            <w:tcW w:w="798" w:type="dxa"/>
            <w:shd w:val="clear" w:color="auto" w:fill="F2F2F2" w:themeFill="background1" w:themeFillShade="F2"/>
          </w:tcPr>
          <w:p w:rsidR="004C64D6" w:rsidRPr="004C64D6" w:rsidRDefault="004C64D6" w:rsidP="00607E51">
            <w:pPr>
              <w:jc w:val="center"/>
              <w:rPr>
                <w:b/>
                <w:color w:val="1F497D"/>
              </w:rPr>
            </w:pPr>
            <w:r w:rsidRPr="004C64D6">
              <w:rPr>
                <w:b/>
                <w:color w:val="1F497D"/>
              </w:rPr>
              <w:t>Status</w:t>
            </w:r>
          </w:p>
        </w:tc>
        <w:tc>
          <w:tcPr>
            <w:tcW w:w="988" w:type="dxa"/>
            <w:shd w:val="clear" w:color="auto" w:fill="F2F2F2" w:themeFill="background1" w:themeFillShade="F2"/>
          </w:tcPr>
          <w:p w:rsidR="004C64D6" w:rsidRPr="004C64D6" w:rsidRDefault="004C64D6" w:rsidP="00607E51">
            <w:pPr>
              <w:jc w:val="center"/>
              <w:rPr>
                <w:b/>
                <w:color w:val="1F497D"/>
              </w:rPr>
            </w:pPr>
            <w:r w:rsidRPr="004C64D6">
              <w:rPr>
                <w:b/>
                <w:color w:val="1F497D"/>
              </w:rPr>
              <w:t>Date</w:t>
            </w:r>
          </w:p>
        </w:tc>
        <w:tc>
          <w:tcPr>
            <w:tcW w:w="1013" w:type="dxa"/>
            <w:shd w:val="clear" w:color="auto" w:fill="F2F2F2" w:themeFill="background1" w:themeFillShade="F2"/>
          </w:tcPr>
          <w:p w:rsidR="004C64D6" w:rsidRPr="004C64D6" w:rsidRDefault="004C64D6" w:rsidP="00607E51">
            <w:pPr>
              <w:jc w:val="center"/>
              <w:rPr>
                <w:b/>
                <w:color w:val="1F497D"/>
              </w:rPr>
            </w:pPr>
            <w:r w:rsidRPr="004C64D6">
              <w:rPr>
                <w:b/>
                <w:color w:val="1F497D"/>
              </w:rPr>
              <w:t>Author</w:t>
            </w:r>
          </w:p>
        </w:tc>
        <w:tc>
          <w:tcPr>
            <w:tcW w:w="1049" w:type="dxa"/>
            <w:shd w:val="clear" w:color="auto" w:fill="F2F2F2" w:themeFill="background1" w:themeFillShade="F2"/>
          </w:tcPr>
          <w:p w:rsidR="004C64D6" w:rsidRPr="004C64D6" w:rsidRDefault="004C64D6" w:rsidP="00607E51">
            <w:pPr>
              <w:jc w:val="center"/>
              <w:rPr>
                <w:b/>
                <w:color w:val="1F497D"/>
              </w:rPr>
            </w:pPr>
            <w:r w:rsidRPr="004C64D6">
              <w:rPr>
                <w:b/>
                <w:color w:val="1F497D"/>
              </w:rPr>
              <w:t>Reviewer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4C64D6" w:rsidRPr="004C64D6" w:rsidRDefault="004C64D6" w:rsidP="00607E51">
            <w:pPr>
              <w:jc w:val="center"/>
              <w:rPr>
                <w:b/>
                <w:color w:val="1F497D"/>
              </w:rPr>
            </w:pPr>
            <w:r w:rsidRPr="004C64D6">
              <w:rPr>
                <w:b/>
                <w:color w:val="1F497D"/>
              </w:rPr>
              <w:t>Approver</w:t>
            </w:r>
          </w:p>
        </w:tc>
        <w:tc>
          <w:tcPr>
            <w:tcW w:w="3227" w:type="dxa"/>
            <w:shd w:val="clear" w:color="auto" w:fill="F2F2F2" w:themeFill="background1" w:themeFillShade="F2"/>
          </w:tcPr>
          <w:p w:rsidR="004C64D6" w:rsidRPr="004C64D6" w:rsidRDefault="004C64D6" w:rsidP="00607E51">
            <w:pPr>
              <w:jc w:val="center"/>
              <w:rPr>
                <w:b/>
                <w:color w:val="1F497D"/>
              </w:rPr>
            </w:pPr>
            <w:r w:rsidRPr="004C64D6">
              <w:rPr>
                <w:b/>
                <w:color w:val="1F497D"/>
              </w:rPr>
              <w:t>Description</w:t>
            </w:r>
            <w:r>
              <w:rPr>
                <w:b/>
                <w:color w:val="1F497D"/>
              </w:rPr>
              <w:t xml:space="preserve"> of Change</w:t>
            </w:r>
          </w:p>
        </w:tc>
      </w:tr>
      <w:tr w:rsidR="00057F63" w:rsidRPr="009773BB" w:rsidTr="00057F63">
        <w:tc>
          <w:tcPr>
            <w:tcW w:w="727" w:type="dxa"/>
          </w:tcPr>
          <w:p w:rsidR="00057F63" w:rsidRPr="009773BB" w:rsidRDefault="00057F63" w:rsidP="00057F63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0.1</w:t>
            </w:r>
          </w:p>
        </w:tc>
        <w:tc>
          <w:tcPr>
            <w:tcW w:w="798" w:type="dxa"/>
          </w:tcPr>
          <w:p w:rsidR="00057F63" w:rsidRPr="009773BB" w:rsidRDefault="00057F63" w:rsidP="00057F63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Draft</w:t>
            </w:r>
          </w:p>
        </w:tc>
        <w:tc>
          <w:tcPr>
            <w:tcW w:w="988" w:type="dxa"/>
          </w:tcPr>
          <w:p w:rsidR="00057F63" w:rsidRPr="009773BB" w:rsidRDefault="00057F63" w:rsidP="00057F63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04/07/2017</w:t>
            </w:r>
          </w:p>
        </w:tc>
        <w:tc>
          <w:tcPr>
            <w:tcW w:w="1013" w:type="dxa"/>
          </w:tcPr>
          <w:p w:rsidR="00057F63" w:rsidRPr="009773BB" w:rsidRDefault="00057F63" w:rsidP="00057F63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Lu Guofeng</w:t>
            </w:r>
          </w:p>
        </w:tc>
        <w:tc>
          <w:tcPr>
            <w:tcW w:w="1049" w:type="dxa"/>
          </w:tcPr>
          <w:p w:rsidR="00057F63" w:rsidRPr="009773BB" w:rsidRDefault="00057F63" w:rsidP="00057F63">
            <w:pPr>
              <w:rPr>
                <w:color w:val="1F497D"/>
                <w:sz w:val="20"/>
                <w:szCs w:val="20"/>
              </w:rPr>
            </w:pPr>
          </w:p>
        </w:tc>
        <w:tc>
          <w:tcPr>
            <w:tcW w:w="1283" w:type="dxa"/>
          </w:tcPr>
          <w:p w:rsidR="00057F63" w:rsidRPr="009773BB" w:rsidRDefault="00057F63" w:rsidP="00057F63">
            <w:pPr>
              <w:rPr>
                <w:color w:val="1F497D"/>
                <w:sz w:val="20"/>
                <w:szCs w:val="20"/>
              </w:rPr>
            </w:pPr>
          </w:p>
        </w:tc>
        <w:tc>
          <w:tcPr>
            <w:tcW w:w="3227" w:type="dxa"/>
          </w:tcPr>
          <w:p w:rsidR="00057F63" w:rsidRPr="009773BB" w:rsidRDefault="00057F63" w:rsidP="00057F63">
            <w:pPr>
              <w:rPr>
                <w:color w:val="1F497D"/>
                <w:sz w:val="20"/>
                <w:szCs w:val="20"/>
              </w:rPr>
            </w:pPr>
            <w:r w:rsidRPr="009773BB">
              <w:rPr>
                <w:color w:val="1F497D"/>
                <w:sz w:val="20"/>
                <w:szCs w:val="20"/>
              </w:rPr>
              <w:t>Initial Version</w:t>
            </w:r>
          </w:p>
        </w:tc>
      </w:tr>
      <w:tr w:rsidR="00057F63" w:rsidRPr="009773BB" w:rsidTr="00057F63">
        <w:tc>
          <w:tcPr>
            <w:tcW w:w="727" w:type="dxa"/>
          </w:tcPr>
          <w:p w:rsidR="00057F63" w:rsidRPr="009773BB" w:rsidRDefault="00057F63" w:rsidP="00057F63">
            <w:pPr>
              <w:rPr>
                <w:color w:val="1F497D"/>
                <w:sz w:val="20"/>
                <w:szCs w:val="20"/>
              </w:rPr>
            </w:pPr>
          </w:p>
        </w:tc>
        <w:tc>
          <w:tcPr>
            <w:tcW w:w="798" w:type="dxa"/>
          </w:tcPr>
          <w:p w:rsidR="00057F63" w:rsidRPr="009773BB" w:rsidRDefault="00057F63" w:rsidP="00057F63">
            <w:pPr>
              <w:rPr>
                <w:color w:val="1F497D"/>
                <w:sz w:val="20"/>
                <w:szCs w:val="20"/>
              </w:rPr>
            </w:pPr>
          </w:p>
        </w:tc>
        <w:tc>
          <w:tcPr>
            <w:tcW w:w="988" w:type="dxa"/>
          </w:tcPr>
          <w:p w:rsidR="00057F63" w:rsidRPr="009773BB" w:rsidRDefault="00057F63" w:rsidP="00057F63">
            <w:pPr>
              <w:rPr>
                <w:color w:val="1F497D"/>
                <w:sz w:val="20"/>
                <w:szCs w:val="20"/>
              </w:rPr>
            </w:pPr>
          </w:p>
        </w:tc>
        <w:tc>
          <w:tcPr>
            <w:tcW w:w="1013" w:type="dxa"/>
          </w:tcPr>
          <w:p w:rsidR="00057F63" w:rsidRPr="009773BB" w:rsidRDefault="00057F63" w:rsidP="00057F63">
            <w:pPr>
              <w:rPr>
                <w:color w:val="1F497D"/>
                <w:sz w:val="20"/>
                <w:szCs w:val="20"/>
              </w:rPr>
            </w:pPr>
          </w:p>
        </w:tc>
        <w:tc>
          <w:tcPr>
            <w:tcW w:w="1049" w:type="dxa"/>
          </w:tcPr>
          <w:p w:rsidR="00057F63" w:rsidRPr="009773BB" w:rsidRDefault="00057F63" w:rsidP="00057F63">
            <w:pPr>
              <w:rPr>
                <w:color w:val="1F497D"/>
                <w:sz w:val="20"/>
                <w:szCs w:val="20"/>
              </w:rPr>
            </w:pPr>
          </w:p>
        </w:tc>
        <w:tc>
          <w:tcPr>
            <w:tcW w:w="1283" w:type="dxa"/>
          </w:tcPr>
          <w:p w:rsidR="00057F63" w:rsidRPr="009773BB" w:rsidRDefault="00057F63" w:rsidP="00057F63">
            <w:pPr>
              <w:rPr>
                <w:color w:val="1F497D"/>
                <w:sz w:val="20"/>
                <w:szCs w:val="20"/>
              </w:rPr>
            </w:pPr>
          </w:p>
        </w:tc>
        <w:tc>
          <w:tcPr>
            <w:tcW w:w="3227" w:type="dxa"/>
          </w:tcPr>
          <w:p w:rsidR="00057F63" w:rsidRPr="009773BB" w:rsidRDefault="00057F63" w:rsidP="00057F63">
            <w:pPr>
              <w:rPr>
                <w:color w:val="1F497D"/>
                <w:sz w:val="20"/>
                <w:szCs w:val="20"/>
              </w:rPr>
            </w:pPr>
          </w:p>
        </w:tc>
      </w:tr>
      <w:tr w:rsidR="00057F63" w:rsidRPr="009773BB" w:rsidTr="00057F63">
        <w:tc>
          <w:tcPr>
            <w:tcW w:w="727" w:type="dxa"/>
          </w:tcPr>
          <w:p w:rsidR="00057F63" w:rsidRPr="009773BB" w:rsidRDefault="00057F63" w:rsidP="00057F63">
            <w:pPr>
              <w:rPr>
                <w:color w:val="1F497D"/>
                <w:sz w:val="20"/>
                <w:szCs w:val="20"/>
              </w:rPr>
            </w:pPr>
          </w:p>
        </w:tc>
        <w:tc>
          <w:tcPr>
            <w:tcW w:w="798" w:type="dxa"/>
          </w:tcPr>
          <w:p w:rsidR="00057F63" w:rsidRPr="009773BB" w:rsidRDefault="00057F63" w:rsidP="00057F63">
            <w:pPr>
              <w:rPr>
                <w:color w:val="1F497D"/>
                <w:sz w:val="20"/>
                <w:szCs w:val="20"/>
              </w:rPr>
            </w:pPr>
          </w:p>
        </w:tc>
        <w:tc>
          <w:tcPr>
            <w:tcW w:w="988" w:type="dxa"/>
          </w:tcPr>
          <w:p w:rsidR="00057F63" w:rsidRPr="009773BB" w:rsidRDefault="00057F63" w:rsidP="00057F63">
            <w:pPr>
              <w:rPr>
                <w:color w:val="1F497D"/>
                <w:sz w:val="20"/>
                <w:szCs w:val="20"/>
              </w:rPr>
            </w:pPr>
          </w:p>
        </w:tc>
        <w:tc>
          <w:tcPr>
            <w:tcW w:w="1013" w:type="dxa"/>
          </w:tcPr>
          <w:p w:rsidR="00057F63" w:rsidRPr="009773BB" w:rsidRDefault="00057F63" w:rsidP="00057F63">
            <w:pPr>
              <w:rPr>
                <w:color w:val="1F497D"/>
                <w:sz w:val="20"/>
                <w:szCs w:val="20"/>
              </w:rPr>
            </w:pPr>
          </w:p>
        </w:tc>
        <w:tc>
          <w:tcPr>
            <w:tcW w:w="1049" w:type="dxa"/>
          </w:tcPr>
          <w:p w:rsidR="00057F63" w:rsidRPr="009773BB" w:rsidRDefault="00057F63" w:rsidP="00057F63">
            <w:pPr>
              <w:rPr>
                <w:color w:val="1F497D"/>
                <w:sz w:val="20"/>
                <w:szCs w:val="20"/>
              </w:rPr>
            </w:pPr>
          </w:p>
        </w:tc>
        <w:tc>
          <w:tcPr>
            <w:tcW w:w="1283" w:type="dxa"/>
          </w:tcPr>
          <w:p w:rsidR="00057F63" w:rsidRPr="009773BB" w:rsidRDefault="00057F63" w:rsidP="00057F63">
            <w:pPr>
              <w:rPr>
                <w:color w:val="1F497D"/>
                <w:sz w:val="20"/>
                <w:szCs w:val="20"/>
              </w:rPr>
            </w:pPr>
          </w:p>
        </w:tc>
        <w:tc>
          <w:tcPr>
            <w:tcW w:w="3227" w:type="dxa"/>
          </w:tcPr>
          <w:p w:rsidR="00057F63" w:rsidRPr="009773BB" w:rsidRDefault="00057F63" w:rsidP="00057F63">
            <w:pPr>
              <w:rPr>
                <w:color w:val="1F497D"/>
                <w:sz w:val="20"/>
                <w:szCs w:val="20"/>
              </w:rPr>
            </w:pPr>
          </w:p>
        </w:tc>
      </w:tr>
      <w:tr w:rsidR="00057F63" w:rsidRPr="009773BB" w:rsidTr="00057F63">
        <w:tc>
          <w:tcPr>
            <w:tcW w:w="727" w:type="dxa"/>
          </w:tcPr>
          <w:p w:rsidR="00057F63" w:rsidRPr="009773BB" w:rsidRDefault="00057F63" w:rsidP="00057F63">
            <w:pPr>
              <w:rPr>
                <w:color w:val="1F497D"/>
                <w:sz w:val="20"/>
                <w:szCs w:val="20"/>
              </w:rPr>
            </w:pPr>
          </w:p>
        </w:tc>
        <w:tc>
          <w:tcPr>
            <w:tcW w:w="798" w:type="dxa"/>
          </w:tcPr>
          <w:p w:rsidR="00057F63" w:rsidRPr="009773BB" w:rsidRDefault="00057F63" w:rsidP="00057F63">
            <w:pPr>
              <w:rPr>
                <w:color w:val="1F497D"/>
                <w:sz w:val="20"/>
                <w:szCs w:val="20"/>
              </w:rPr>
            </w:pPr>
          </w:p>
        </w:tc>
        <w:tc>
          <w:tcPr>
            <w:tcW w:w="988" w:type="dxa"/>
          </w:tcPr>
          <w:p w:rsidR="00057F63" w:rsidRPr="009773BB" w:rsidRDefault="00057F63" w:rsidP="00057F63">
            <w:pPr>
              <w:rPr>
                <w:color w:val="1F497D"/>
                <w:sz w:val="20"/>
                <w:szCs w:val="20"/>
              </w:rPr>
            </w:pPr>
          </w:p>
        </w:tc>
        <w:tc>
          <w:tcPr>
            <w:tcW w:w="1013" w:type="dxa"/>
          </w:tcPr>
          <w:p w:rsidR="00057F63" w:rsidRPr="009773BB" w:rsidRDefault="00057F63" w:rsidP="00057F63">
            <w:pPr>
              <w:rPr>
                <w:color w:val="1F497D"/>
                <w:sz w:val="20"/>
                <w:szCs w:val="20"/>
              </w:rPr>
            </w:pPr>
          </w:p>
        </w:tc>
        <w:tc>
          <w:tcPr>
            <w:tcW w:w="1049" w:type="dxa"/>
          </w:tcPr>
          <w:p w:rsidR="00057F63" w:rsidRPr="009773BB" w:rsidRDefault="00057F63" w:rsidP="00057F63">
            <w:pPr>
              <w:rPr>
                <w:color w:val="1F497D"/>
                <w:sz w:val="20"/>
                <w:szCs w:val="20"/>
              </w:rPr>
            </w:pPr>
          </w:p>
        </w:tc>
        <w:tc>
          <w:tcPr>
            <w:tcW w:w="1283" w:type="dxa"/>
          </w:tcPr>
          <w:p w:rsidR="00057F63" w:rsidRPr="009773BB" w:rsidRDefault="00057F63" w:rsidP="00057F63">
            <w:pPr>
              <w:rPr>
                <w:color w:val="1F497D"/>
                <w:sz w:val="20"/>
                <w:szCs w:val="20"/>
              </w:rPr>
            </w:pPr>
          </w:p>
        </w:tc>
        <w:tc>
          <w:tcPr>
            <w:tcW w:w="3227" w:type="dxa"/>
          </w:tcPr>
          <w:p w:rsidR="00057F63" w:rsidRPr="009773BB" w:rsidRDefault="00057F63" w:rsidP="00057F63">
            <w:pPr>
              <w:rPr>
                <w:color w:val="1F497D"/>
                <w:sz w:val="20"/>
                <w:szCs w:val="20"/>
              </w:rPr>
            </w:pPr>
          </w:p>
        </w:tc>
      </w:tr>
    </w:tbl>
    <w:p w:rsidR="004C64D6" w:rsidRDefault="004C64D6" w:rsidP="006D3883">
      <w:pPr>
        <w:rPr>
          <w:color w:val="1F497D"/>
          <w:sz w:val="28"/>
        </w:rPr>
      </w:pPr>
    </w:p>
    <w:p w:rsidR="004C64D6" w:rsidRDefault="004C64D6" w:rsidP="006D3883">
      <w:pPr>
        <w:rPr>
          <w:color w:val="1F497D"/>
          <w:sz w:val="28"/>
        </w:rPr>
      </w:pPr>
    </w:p>
    <w:p w:rsidR="004C64D6" w:rsidRDefault="004C64D6" w:rsidP="006D3883">
      <w:pPr>
        <w:rPr>
          <w:color w:val="1F497D"/>
          <w:sz w:val="28"/>
        </w:rPr>
      </w:pPr>
    </w:p>
    <w:p w:rsidR="004C64D6" w:rsidRDefault="004C64D6" w:rsidP="006D3883">
      <w:pPr>
        <w:rPr>
          <w:color w:val="1F497D"/>
          <w:sz w:val="28"/>
        </w:rPr>
      </w:pPr>
    </w:p>
    <w:p w:rsidR="00DF6AA5" w:rsidRDefault="00DF6AA5" w:rsidP="006D3883">
      <w:pPr>
        <w:rPr>
          <w:color w:val="1F497D"/>
          <w:sz w:val="28"/>
        </w:rPr>
      </w:pPr>
    </w:p>
    <w:p w:rsidR="00197A9F" w:rsidRDefault="00197A9F">
      <w:pPr>
        <w:spacing w:after="0" w:line="240" w:lineRule="auto"/>
        <w:rPr>
          <w:color w:val="1F497D"/>
          <w:sz w:val="28"/>
        </w:rPr>
      </w:pPr>
    </w:p>
    <w:p w:rsidR="00197A9F" w:rsidRDefault="00197A9F">
      <w:pPr>
        <w:spacing w:after="0" w:line="240" w:lineRule="auto"/>
        <w:rPr>
          <w:color w:val="1F497D"/>
          <w:sz w:val="28"/>
        </w:rPr>
      </w:pPr>
    </w:p>
    <w:p w:rsidR="00197A9F" w:rsidRDefault="00197A9F">
      <w:pPr>
        <w:spacing w:after="0" w:line="240" w:lineRule="auto"/>
        <w:rPr>
          <w:color w:val="1F497D"/>
          <w:sz w:val="28"/>
        </w:rPr>
      </w:pPr>
    </w:p>
    <w:p w:rsidR="00197A9F" w:rsidRDefault="00197A9F">
      <w:pPr>
        <w:spacing w:after="0" w:line="240" w:lineRule="auto"/>
        <w:rPr>
          <w:color w:val="1F497D"/>
          <w:sz w:val="28"/>
        </w:rPr>
      </w:pPr>
    </w:p>
    <w:p w:rsidR="00197A9F" w:rsidRDefault="00197A9F">
      <w:pPr>
        <w:spacing w:after="0" w:line="240" w:lineRule="auto"/>
        <w:rPr>
          <w:color w:val="1F497D"/>
          <w:sz w:val="28"/>
        </w:rPr>
      </w:pPr>
    </w:p>
    <w:p w:rsidR="00197A9F" w:rsidRDefault="00197A9F">
      <w:pPr>
        <w:spacing w:after="0" w:line="240" w:lineRule="auto"/>
        <w:rPr>
          <w:color w:val="1F497D"/>
          <w:sz w:val="28"/>
        </w:rPr>
      </w:pPr>
    </w:p>
    <w:p w:rsidR="00DF6AA5" w:rsidRDefault="00DF6AA5">
      <w:pPr>
        <w:spacing w:after="0" w:line="240" w:lineRule="auto"/>
        <w:rPr>
          <w:color w:val="1F497D"/>
          <w:sz w:val="28"/>
        </w:rPr>
      </w:pPr>
      <w:r>
        <w:rPr>
          <w:color w:val="1F497D"/>
          <w:sz w:val="28"/>
        </w:rPr>
        <w:br w:type="page"/>
      </w:r>
    </w:p>
    <w:p w:rsidR="00DF6AA5" w:rsidRDefault="00DF6AA5" w:rsidP="00C8644F">
      <w:pPr>
        <w:pStyle w:val="TOCHeading"/>
        <w:numPr>
          <w:ilvl w:val="0"/>
          <w:numId w:val="0"/>
        </w:numPr>
        <w:spacing w:after="240"/>
      </w:pPr>
      <w:r>
        <w:lastRenderedPageBreak/>
        <w:t>Contents</w:t>
      </w:r>
    </w:p>
    <w:p w:rsidR="00DA0D33" w:rsidRDefault="00B45925">
      <w:pPr>
        <w:pStyle w:val="TOC1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7100066" w:history="1">
        <w:r w:rsidR="00DA0D33" w:rsidRPr="003149D7">
          <w:rPr>
            <w:rStyle w:val="Hyperlink"/>
            <w:noProof/>
            <w:lang w:eastAsia="de-DE"/>
          </w:rPr>
          <w:t>1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  <w:lang w:eastAsia="de-DE"/>
          </w:rPr>
          <w:t>General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_Toc487100066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5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2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67" w:history="1">
        <w:r w:rsidR="00DA0D33" w:rsidRPr="003149D7">
          <w:rPr>
            <w:rStyle w:val="Hyperlink"/>
            <w:noProof/>
          </w:rPr>
          <w:t>1.1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Purpose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_Toc487100067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5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2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68" w:history="1">
        <w:r w:rsidR="00DA0D33" w:rsidRPr="003149D7">
          <w:rPr>
            <w:rStyle w:val="Hyperlink"/>
            <w:noProof/>
          </w:rPr>
          <w:t>1.2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Validity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_Toc487100068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5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3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69" w:history="1">
        <w:r w:rsidR="00DA0D33" w:rsidRPr="003149D7">
          <w:rPr>
            <w:rStyle w:val="Hyperlink"/>
            <w:noProof/>
          </w:rPr>
          <w:t>1.2.1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Intended Audience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_Toc487100069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5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2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70" w:history="1">
        <w:r w:rsidR="00DA0D33" w:rsidRPr="003149D7">
          <w:rPr>
            <w:rStyle w:val="Hyperlink"/>
            <w:noProof/>
          </w:rPr>
          <w:t>1.3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Related Documents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_Toc487100070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6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2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71" w:history="1">
        <w:r w:rsidR="00DA0D33" w:rsidRPr="003149D7">
          <w:rPr>
            <w:rStyle w:val="Hyperlink"/>
            <w:noProof/>
          </w:rPr>
          <w:t>1.4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Abbreviations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_Toc487100071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6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1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72" w:history="1">
        <w:r w:rsidR="00DA0D33" w:rsidRPr="003149D7">
          <w:rPr>
            <w:rStyle w:val="Hyperlink"/>
            <w:noProof/>
          </w:rPr>
          <w:t>2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Decisions and Requirement Agreements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_Toc487100072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7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1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73" w:history="1">
        <w:r w:rsidR="00DA0D33" w:rsidRPr="003149D7">
          <w:rPr>
            <w:rStyle w:val="Hyperlink"/>
            <w:noProof/>
          </w:rPr>
          <w:t>3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Architecture Model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_Toc487100073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8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2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74" w:history="1">
        <w:r w:rsidR="00DA0D33" w:rsidRPr="003149D7">
          <w:rPr>
            <w:rStyle w:val="Hyperlink"/>
            <w:noProof/>
          </w:rPr>
          <w:t>3.1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Use Case Model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_Toc487100074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8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3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75" w:history="1">
        <w:r w:rsidR="00DA0D33" w:rsidRPr="003149D7">
          <w:rPr>
            <w:rStyle w:val="Hyperlink"/>
            <w:noProof/>
          </w:rPr>
          <w:t>3.1.1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Description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_Toc487100075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8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3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76" w:history="1">
        <w:r w:rsidR="00DA0D33" w:rsidRPr="003149D7">
          <w:rPr>
            <w:rStyle w:val="Hyperlink"/>
            <w:noProof/>
          </w:rPr>
          <w:t>3.1.2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Diagram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_Toc487100076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8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2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77" w:history="1">
        <w:r w:rsidR="00DA0D33" w:rsidRPr="003149D7">
          <w:rPr>
            <w:rStyle w:val="Hyperlink"/>
            <w:noProof/>
          </w:rPr>
          <w:t>3.2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Domain Architecture Diagram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_Toc487100077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8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3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78" w:history="1">
        <w:r w:rsidR="00DA0D33" w:rsidRPr="003149D7">
          <w:rPr>
            <w:rStyle w:val="Hyperlink"/>
            <w:noProof/>
          </w:rPr>
          <w:t>3.2.1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Description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_Toc487100078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8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3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79" w:history="1">
        <w:r w:rsidR="00DA0D33" w:rsidRPr="003149D7">
          <w:rPr>
            <w:rStyle w:val="Hyperlink"/>
            <w:noProof/>
          </w:rPr>
          <w:t>3.2.2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Diagram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_Toc487100079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8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2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80" w:history="1">
        <w:r w:rsidR="00DA0D33" w:rsidRPr="003149D7">
          <w:rPr>
            <w:rStyle w:val="Hyperlink"/>
            <w:noProof/>
          </w:rPr>
          <w:t>3.3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Application Architecture Diagram (Optional)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_Toc487100080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8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3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81" w:history="1">
        <w:r w:rsidR="00DA0D33" w:rsidRPr="003149D7">
          <w:rPr>
            <w:rStyle w:val="Hyperlink"/>
            <w:noProof/>
          </w:rPr>
          <w:t>3.3.1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Description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_Toc487100081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8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3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82" w:history="1">
        <w:r w:rsidR="00DA0D33" w:rsidRPr="003149D7">
          <w:rPr>
            <w:rStyle w:val="Hyperlink"/>
            <w:noProof/>
          </w:rPr>
          <w:t>3.3.2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Diagram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_Toc487100082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8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2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83" w:history="1">
        <w:r w:rsidR="00DA0D33" w:rsidRPr="003149D7">
          <w:rPr>
            <w:rStyle w:val="Hyperlink"/>
            <w:noProof/>
          </w:rPr>
          <w:t>3.4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Hardware Assignment Diagram (Optional)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_Toc487100083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8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3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84" w:history="1">
        <w:r w:rsidR="00DA0D33" w:rsidRPr="003149D7">
          <w:rPr>
            <w:rStyle w:val="Hyperlink"/>
            <w:noProof/>
          </w:rPr>
          <w:t>3.4.1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Description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_Toc487100084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8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3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85" w:history="1">
        <w:r w:rsidR="00DA0D33" w:rsidRPr="003149D7">
          <w:rPr>
            <w:rStyle w:val="Hyperlink"/>
            <w:noProof/>
          </w:rPr>
          <w:t>3.4.2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Diagram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_Toc487100085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8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2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86" w:history="1">
        <w:r w:rsidR="00DA0D33" w:rsidRPr="003149D7">
          <w:rPr>
            <w:rStyle w:val="Hyperlink"/>
            <w:noProof/>
          </w:rPr>
          <w:t>3.5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Components Diagram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_Toc487100086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9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3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87" w:history="1">
        <w:r w:rsidR="00DA0D33" w:rsidRPr="003149D7">
          <w:rPr>
            <w:rStyle w:val="Hyperlink"/>
            <w:noProof/>
          </w:rPr>
          <w:t>3.5.1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&lt;Component Name 1&gt;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_Toc487100087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9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3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88" w:history="1">
        <w:r w:rsidR="00DA0D33" w:rsidRPr="003149D7">
          <w:rPr>
            <w:rStyle w:val="Hyperlink"/>
            <w:noProof/>
          </w:rPr>
          <w:t>3.5.2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&lt;Component Name 2&gt;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_Toc487100088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9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2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89" w:history="1">
        <w:r w:rsidR="00DA0D33" w:rsidRPr="003149D7">
          <w:rPr>
            <w:rStyle w:val="Hyperlink"/>
            <w:noProof/>
          </w:rPr>
          <w:t>3.6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Interfaces Diagram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_Toc487100089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10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1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90" w:history="1">
        <w:r w:rsidR="00DA0D33" w:rsidRPr="003149D7">
          <w:rPr>
            <w:rStyle w:val="Hyperlink"/>
            <w:noProof/>
          </w:rPr>
          <w:t>4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Dynamic Behavior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_Toc487100090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11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2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91" w:history="1">
        <w:r w:rsidR="00DA0D33" w:rsidRPr="003149D7">
          <w:rPr>
            <w:rStyle w:val="Hyperlink"/>
            <w:noProof/>
          </w:rPr>
          <w:t>4.1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External Dependencies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_Toc487100091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11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3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92" w:history="1">
        <w:r w:rsidR="00DA0D33" w:rsidRPr="003149D7">
          <w:rPr>
            <w:rStyle w:val="Hyperlink"/>
            <w:noProof/>
          </w:rPr>
          <w:t>4.1.1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Description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_Toc487100092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11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3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93" w:history="1">
        <w:r w:rsidR="00DA0D33" w:rsidRPr="003149D7">
          <w:rPr>
            <w:rStyle w:val="Hyperlink"/>
            <w:noProof/>
          </w:rPr>
          <w:t>4.1.2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Diagram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_Toc487100093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11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2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94" w:history="1">
        <w:r w:rsidR="00DA0D33" w:rsidRPr="003149D7">
          <w:rPr>
            <w:rStyle w:val="Hyperlink"/>
            <w:noProof/>
          </w:rPr>
          <w:t>4.2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Startup / Shutdown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_Toc487100094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11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3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95" w:history="1">
        <w:r w:rsidR="00DA0D33" w:rsidRPr="003149D7">
          <w:rPr>
            <w:rStyle w:val="Hyperlink"/>
            <w:noProof/>
          </w:rPr>
          <w:t>4.2.1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Description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_Toc487100095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11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3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96" w:history="1">
        <w:r w:rsidR="00DA0D33" w:rsidRPr="003149D7">
          <w:rPr>
            <w:rStyle w:val="Hyperlink"/>
            <w:noProof/>
          </w:rPr>
          <w:t>4.2.2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Diagram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_Toc487100096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11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2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97" w:history="1">
        <w:r w:rsidR="00DA0D33" w:rsidRPr="003149D7">
          <w:rPr>
            <w:rStyle w:val="Hyperlink"/>
            <w:noProof/>
          </w:rPr>
          <w:t>4.3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Use Case Sequences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_Toc487100097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11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3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98" w:history="1">
        <w:r w:rsidR="00DA0D33" w:rsidRPr="003149D7">
          <w:rPr>
            <w:rStyle w:val="Hyperlink"/>
            <w:noProof/>
          </w:rPr>
          <w:t>4.3.1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Use Case 1 &lt;name&gt;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_Toc487100098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11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3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099" w:history="1">
        <w:r w:rsidR="00DA0D33" w:rsidRPr="003149D7">
          <w:rPr>
            <w:rStyle w:val="Hyperlink"/>
            <w:noProof/>
          </w:rPr>
          <w:t>4.3.2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Use Case n &lt;name&gt;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_Toc487100099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11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1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100" w:history="1">
        <w:r w:rsidR="00DA0D33" w:rsidRPr="003149D7">
          <w:rPr>
            <w:rStyle w:val="Hyperlink"/>
            <w:noProof/>
          </w:rPr>
          <w:t>5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Test Environment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_Toc487100100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12</w:t>
        </w:r>
        <w:r w:rsidR="00DA0D33">
          <w:rPr>
            <w:noProof/>
            <w:webHidden/>
          </w:rPr>
          <w:fldChar w:fldCharType="end"/>
        </w:r>
      </w:hyperlink>
    </w:p>
    <w:p w:rsidR="00DA0D33" w:rsidRDefault="00B60343">
      <w:pPr>
        <w:pStyle w:val="TOC1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lang w:val="en-US" w:eastAsia="zh-CN"/>
        </w:rPr>
      </w:pPr>
      <w:hyperlink w:anchor="_Toc487100101" w:history="1">
        <w:r w:rsidR="00DA0D33" w:rsidRPr="003149D7">
          <w:rPr>
            <w:rStyle w:val="Hyperlink"/>
            <w:noProof/>
          </w:rPr>
          <w:t>6</w:t>
        </w:r>
        <w:r w:rsidR="00DA0D33">
          <w:rPr>
            <w:rFonts w:asciiTheme="minorHAnsi" w:hAnsiTheme="minorHAnsi" w:cstheme="minorBidi"/>
            <w:noProof/>
            <w:color w:val="auto"/>
            <w:lang w:val="en-US" w:eastAsia="zh-CN"/>
          </w:rPr>
          <w:tab/>
        </w:r>
        <w:r w:rsidR="00DA0D33" w:rsidRPr="003149D7">
          <w:rPr>
            <w:rStyle w:val="Hyperlink"/>
            <w:noProof/>
          </w:rPr>
          <w:t>Traceability</w:t>
        </w:r>
        <w:r w:rsidR="00DA0D33">
          <w:rPr>
            <w:noProof/>
            <w:webHidden/>
          </w:rPr>
          <w:tab/>
        </w:r>
        <w:r w:rsidR="00DA0D33">
          <w:rPr>
            <w:noProof/>
            <w:webHidden/>
          </w:rPr>
          <w:fldChar w:fldCharType="begin"/>
        </w:r>
        <w:r w:rsidR="00DA0D33">
          <w:rPr>
            <w:noProof/>
            <w:webHidden/>
          </w:rPr>
          <w:instrText xml:space="preserve"> PAGEREF _Toc487100101 \h </w:instrText>
        </w:r>
        <w:r w:rsidR="00DA0D33">
          <w:rPr>
            <w:noProof/>
            <w:webHidden/>
          </w:rPr>
        </w:r>
        <w:r w:rsidR="00DA0D33">
          <w:rPr>
            <w:noProof/>
            <w:webHidden/>
          </w:rPr>
          <w:fldChar w:fldCharType="separate"/>
        </w:r>
        <w:r w:rsidR="00DA0D33">
          <w:rPr>
            <w:noProof/>
            <w:webHidden/>
          </w:rPr>
          <w:t>13</w:t>
        </w:r>
        <w:r w:rsidR="00DA0D33">
          <w:rPr>
            <w:noProof/>
            <w:webHidden/>
          </w:rPr>
          <w:fldChar w:fldCharType="end"/>
        </w:r>
      </w:hyperlink>
    </w:p>
    <w:p w:rsidR="00DF6AA5" w:rsidRDefault="00B45925">
      <w:r>
        <w:rPr>
          <w:color w:val="365F91" w:themeColor="accent1" w:themeShade="BF"/>
        </w:rPr>
        <w:fldChar w:fldCharType="end"/>
      </w:r>
    </w:p>
    <w:p w:rsidR="00DF6AA5" w:rsidRDefault="00DF6AA5">
      <w:pPr>
        <w:spacing w:after="0" w:line="240" w:lineRule="auto"/>
      </w:pPr>
      <w:r>
        <w:br w:type="page"/>
      </w:r>
    </w:p>
    <w:p w:rsidR="00DF6AA5" w:rsidRPr="00390CEA" w:rsidRDefault="00DF6AA5" w:rsidP="00F67237">
      <w:pPr>
        <w:pStyle w:val="Heading1"/>
        <w:rPr>
          <w:lang w:eastAsia="de-DE"/>
        </w:rPr>
      </w:pPr>
      <w:bookmarkStart w:id="0" w:name="_Toc487100066"/>
      <w:r w:rsidRPr="00390CEA">
        <w:rPr>
          <w:lang w:eastAsia="de-DE"/>
        </w:rPr>
        <w:lastRenderedPageBreak/>
        <w:t>General</w:t>
      </w:r>
      <w:bookmarkEnd w:id="0"/>
    </w:p>
    <w:p w:rsidR="00C8644F" w:rsidRDefault="00DF6AA5" w:rsidP="00C8644F">
      <w:pPr>
        <w:pStyle w:val="Heading2"/>
      </w:pPr>
      <w:bookmarkStart w:id="1" w:name="_Toc487100067"/>
      <w:r w:rsidRPr="00AD5D17">
        <w:t>Purpose</w:t>
      </w:r>
      <w:bookmarkEnd w:id="1"/>
    </w:p>
    <w:p w:rsidR="00F52C38" w:rsidRPr="00E533D0" w:rsidRDefault="00F52C38" w:rsidP="00F52C38">
      <w:pPr>
        <w:shd w:val="clear" w:color="auto" w:fill="FFFFFF"/>
        <w:spacing w:before="150"/>
        <w:rPr>
          <w:rFonts w:cs="Arial"/>
        </w:rPr>
      </w:pPr>
      <w:r w:rsidRPr="00E533D0">
        <w:rPr>
          <w:rFonts w:cs="Arial"/>
        </w:rPr>
        <w:t xml:space="preserve">This document describes </w:t>
      </w:r>
      <w:r w:rsidRPr="00E533D0">
        <w:rPr>
          <w:rFonts w:cs="Arial" w:hint="eastAsia"/>
        </w:rPr>
        <w:t xml:space="preserve">High level design on </w:t>
      </w:r>
      <w:r>
        <w:rPr>
          <w:rFonts w:cs="Arial"/>
        </w:rPr>
        <w:t xml:space="preserve">AVM &amp; MOD module design of </w:t>
      </w:r>
      <w:r w:rsidRPr="00E533D0">
        <w:rPr>
          <w:rFonts w:cs="Arial" w:hint="eastAsia"/>
        </w:rPr>
        <w:t>ADAS</w:t>
      </w:r>
      <w:r w:rsidRPr="00E533D0">
        <w:rPr>
          <w:rFonts w:cs="Arial"/>
        </w:rPr>
        <w:t xml:space="preserve"> domain. It contains description for following questions: </w:t>
      </w:r>
    </w:p>
    <w:p w:rsidR="00F52C38" w:rsidRPr="00E533D0" w:rsidRDefault="00F52C38" w:rsidP="00F52C38">
      <w:pPr>
        <w:pStyle w:val="ListParagraph"/>
        <w:numPr>
          <w:ilvl w:val="0"/>
          <w:numId w:val="13"/>
        </w:numPr>
        <w:shd w:val="clear" w:color="auto" w:fill="FFFFFF"/>
        <w:spacing w:before="150"/>
        <w:rPr>
          <w:rFonts w:cs="Arial"/>
        </w:rPr>
      </w:pPr>
      <w:r w:rsidRPr="00E533D0">
        <w:rPr>
          <w:rFonts w:cs="Arial"/>
        </w:rPr>
        <w:t>Decomposition of sub-domain to components</w:t>
      </w:r>
    </w:p>
    <w:p w:rsidR="00F52C38" w:rsidRPr="00E533D0" w:rsidRDefault="00F52C38" w:rsidP="00F52C38">
      <w:pPr>
        <w:pStyle w:val="ListParagraph"/>
        <w:numPr>
          <w:ilvl w:val="0"/>
          <w:numId w:val="13"/>
        </w:numPr>
        <w:shd w:val="clear" w:color="auto" w:fill="FFFFFF"/>
        <w:spacing w:before="150"/>
        <w:rPr>
          <w:rFonts w:cs="Arial"/>
        </w:rPr>
      </w:pPr>
      <w:r w:rsidRPr="00E533D0">
        <w:rPr>
          <w:rFonts w:cs="Arial"/>
        </w:rPr>
        <w:t>Description of methods and attributes, which are used in provided/used interfaces and purpose of use.</w:t>
      </w:r>
    </w:p>
    <w:p w:rsidR="00607E51" w:rsidRPr="00F52C38" w:rsidRDefault="00F52C38" w:rsidP="00607E51">
      <w:pPr>
        <w:pStyle w:val="ListParagraph"/>
        <w:numPr>
          <w:ilvl w:val="0"/>
          <w:numId w:val="13"/>
        </w:numPr>
        <w:shd w:val="clear" w:color="auto" w:fill="FFFFFF"/>
        <w:spacing w:before="150"/>
        <w:rPr>
          <w:rFonts w:cs="Arial"/>
        </w:rPr>
      </w:pPr>
      <w:r w:rsidRPr="00E533D0">
        <w:rPr>
          <w:rFonts w:cs="Arial"/>
        </w:rPr>
        <w:t>List of handled use cases.</w:t>
      </w:r>
    </w:p>
    <w:p w:rsidR="00C8644F" w:rsidRPr="00541CBA" w:rsidRDefault="00C8644F" w:rsidP="00C8644F">
      <w:pPr>
        <w:pStyle w:val="Heading2"/>
      </w:pPr>
      <w:bookmarkStart w:id="2" w:name="_Toc487100068"/>
      <w:r w:rsidRPr="00C8644F">
        <w:t>Validity</w:t>
      </w:r>
      <w:bookmarkEnd w:id="2"/>
    </w:p>
    <w:p w:rsidR="00C8644F" w:rsidRPr="00C8644F" w:rsidRDefault="00C8644F" w:rsidP="00C8644F"/>
    <w:p w:rsidR="00DF6AA5" w:rsidRDefault="00DF6AA5" w:rsidP="007C1CAB">
      <w:pPr>
        <w:pStyle w:val="Heading3"/>
      </w:pPr>
      <w:bookmarkStart w:id="3" w:name="_Toc487100069"/>
      <w:r>
        <w:t>Intended Audience</w:t>
      </w:r>
      <w:bookmarkEnd w:id="3"/>
    </w:p>
    <w:tbl>
      <w:tblPr>
        <w:tblW w:w="0" w:type="auto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7"/>
        <w:gridCol w:w="1701"/>
        <w:gridCol w:w="3857"/>
      </w:tblGrid>
      <w:tr w:rsidR="00F52C38" w:rsidRPr="00F13357" w:rsidTr="0050390E"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C38" w:rsidRPr="00F13357" w:rsidRDefault="00F52C38" w:rsidP="0050390E">
            <w:pPr>
              <w:jc w:val="center"/>
              <w:rPr>
                <w:rFonts w:cs="Arial"/>
              </w:rPr>
            </w:pPr>
            <w:r w:rsidRPr="00F13357">
              <w:rPr>
                <w:rFonts w:cs="Arial"/>
                <w:b/>
                <w:bCs/>
              </w:rPr>
              <w:t>Role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C38" w:rsidRPr="00F13357" w:rsidRDefault="00F52C38" w:rsidP="0050390E">
            <w:pPr>
              <w:jc w:val="center"/>
              <w:rPr>
                <w:rFonts w:cs="Arial"/>
              </w:rPr>
            </w:pPr>
            <w:r w:rsidRPr="00F13357">
              <w:rPr>
                <w:rFonts w:cs="Arial"/>
                <w:b/>
                <w:bCs/>
              </w:rPr>
              <w:t>Name</w:t>
            </w:r>
          </w:p>
        </w:tc>
        <w:tc>
          <w:tcPr>
            <w:tcW w:w="3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C38" w:rsidRPr="00F13357" w:rsidRDefault="00F52C38" w:rsidP="0050390E">
            <w:pPr>
              <w:jc w:val="center"/>
              <w:rPr>
                <w:rFonts w:cs="Arial"/>
              </w:rPr>
            </w:pPr>
            <w:r w:rsidRPr="00F13357">
              <w:rPr>
                <w:rFonts w:cs="Arial"/>
                <w:b/>
                <w:bCs/>
              </w:rPr>
              <w:t>E-Mail</w:t>
            </w:r>
          </w:p>
        </w:tc>
      </w:tr>
      <w:tr w:rsidR="00F52C38" w:rsidRPr="00F13357" w:rsidTr="0050390E"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C38" w:rsidRPr="00F13357" w:rsidRDefault="00F52C38" w:rsidP="0050390E">
            <w:pPr>
              <w:rPr>
                <w:rFonts w:cs="Arial"/>
              </w:rPr>
            </w:pPr>
            <w:r>
              <w:rPr>
                <w:rFonts w:cs="Arial"/>
              </w:rPr>
              <w:t>Developer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C38" w:rsidRPr="00F13357" w:rsidRDefault="00F52C38" w:rsidP="0050390E">
            <w:pPr>
              <w:rPr>
                <w:rFonts w:cs="Arial"/>
              </w:rPr>
            </w:pPr>
            <w:r>
              <w:rPr>
                <w:rFonts w:cs="Arial"/>
              </w:rPr>
              <w:t>Wang xiaole</w:t>
            </w:r>
          </w:p>
        </w:tc>
        <w:tc>
          <w:tcPr>
            <w:tcW w:w="3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C38" w:rsidRPr="00F13357" w:rsidRDefault="00F52C38" w:rsidP="0050390E">
            <w:pPr>
              <w:rPr>
                <w:rFonts w:cs="Arial"/>
              </w:rPr>
            </w:pPr>
            <w:r w:rsidRPr="00F13357">
              <w:rPr>
                <w:rFonts w:cs="Arial"/>
              </w:rPr>
              <w:t>&lt;</w:t>
            </w:r>
            <w:r>
              <w:rPr>
                <w:rFonts w:cs="Arial"/>
              </w:rPr>
              <w:t>Xiaole.wang</w:t>
            </w:r>
            <w:r w:rsidRPr="00F13357">
              <w:rPr>
                <w:rFonts w:cs="Arial"/>
              </w:rPr>
              <w:t>@harman.com&gt;</w:t>
            </w:r>
          </w:p>
        </w:tc>
      </w:tr>
      <w:tr w:rsidR="00F52C38" w:rsidRPr="00F13357" w:rsidTr="0050390E"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C38" w:rsidRPr="00F13357" w:rsidRDefault="00F52C38" w:rsidP="0050390E">
            <w:pPr>
              <w:rPr>
                <w:rFonts w:cs="Arial"/>
              </w:rPr>
            </w:pPr>
            <w:r>
              <w:rPr>
                <w:rFonts w:cs="Arial"/>
              </w:rPr>
              <w:t>Developer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C38" w:rsidRPr="00F13357" w:rsidRDefault="00F52C38" w:rsidP="0050390E">
            <w:pPr>
              <w:rPr>
                <w:rFonts w:cs="Arial"/>
              </w:rPr>
            </w:pPr>
            <w:r>
              <w:rPr>
                <w:rFonts w:cs="Arial"/>
              </w:rPr>
              <w:t>Li hui</w:t>
            </w:r>
          </w:p>
        </w:tc>
        <w:tc>
          <w:tcPr>
            <w:tcW w:w="3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C38" w:rsidRPr="00F13357" w:rsidRDefault="00F52C38" w:rsidP="0050390E">
            <w:pPr>
              <w:rPr>
                <w:rFonts w:cs="Arial"/>
              </w:rPr>
            </w:pPr>
            <w:r w:rsidRPr="00F13357">
              <w:rPr>
                <w:rFonts w:cs="Arial"/>
              </w:rPr>
              <w:t>&lt;</w:t>
            </w:r>
            <w:r>
              <w:rPr>
                <w:rFonts w:cs="Arial"/>
              </w:rPr>
              <w:t>Hui.li2</w:t>
            </w:r>
            <w:r w:rsidRPr="00F13357">
              <w:rPr>
                <w:rFonts w:cs="Arial"/>
              </w:rPr>
              <w:t>@harman.com&gt;</w:t>
            </w:r>
          </w:p>
        </w:tc>
      </w:tr>
      <w:tr w:rsidR="00F52C38" w:rsidRPr="00F13357" w:rsidTr="0050390E"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C38" w:rsidRPr="00F13357" w:rsidRDefault="00F52C38" w:rsidP="0050390E">
            <w:pPr>
              <w:rPr>
                <w:rFonts w:cs="Arial"/>
              </w:rPr>
            </w:pPr>
            <w:r>
              <w:rPr>
                <w:rFonts w:cs="Arial"/>
              </w:rPr>
              <w:t>Architect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C38" w:rsidRPr="00F13357" w:rsidRDefault="00F52C38" w:rsidP="0050390E">
            <w:pPr>
              <w:rPr>
                <w:rFonts w:cs="Arial"/>
              </w:rPr>
            </w:pPr>
            <w:r>
              <w:rPr>
                <w:rFonts w:cs="Arial"/>
              </w:rPr>
              <w:t>Chen huichao</w:t>
            </w:r>
          </w:p>
        </w:tc>
        <w:tc>
          <w:tcPr>
            <w:tcW w:w="3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C38" w:rsidRPr="00F13357" w:rsidRDefault="00F52C38" w:rsidP="0050390E">
            <w:pPr>
              <w:rPr>
                <w:rFonts w:cs="Arial"/>
              </w:rPr>
            </w:pPr>
            <w:r w:rsidRPr="00F13357">
              <w:rPr>
                <w:rFonts w:cs="Arial"/>
              </w:rPr>
              <w:t>&lt;</w:t>
            </w:r>
            <w:r>
              <w:rPr>
                <w:rFonts w:cs="Arial"/>
              </w:rPr>
              <w:t xml:space="preserve"> huichao.chen</w:t>
            </w:r>
            <w:r w:rsidRPr="00F13357">
              <w:rPr>
                <w:rFonts w:cs="Arial"/>
              </w:rPr>
              <w:t>@harman.com&gt;</w:t>
            </w:r>
          </w:p>
        </w:tc>
      </w:tr>
      <w:tr w:rsidR="00F52C38" w:rsidRPr="00F13357" w:rsidTr="0050390E"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C38" w:rsidRPr="00F13357" w:rsidRDefault="00F52C38" w:rsidP="0050390E">
            <w:pPr>
              <w:rPr>
                <w:rFonts w:cs="Arial"/>
              </w:rPr>
            </w:pPr>
            <w:r w:rsidRPr="00F13357">
              <w:rPr>
                <w:rFonts w:cs="Arial"/>
              </w:rPr>
              <w:t xml:space="preserve">Application </w:t>
            </w:r>
            <w:r>
              <w:rPr>
                <w:rFonts w:cs="Arial"/>
              </w:rPr>
              <w:t>FO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C38" w:rsidRPr="00F13357" w:rsidRDefault="00F52C38" w:rsidP="0050390E">
            <w:pPr>
              <w:rPr>
                <w:rFonts w:cs="Arial"/>
              </w:rPr>
            </w:pPr>
            <w:r>
              <w:rPr>
                <w:rFonts w:cs="Arial"/>
              </w:rPr>
              <w:t>Guofeng Lu</w:t>
            </w:r>
          </w:p>
        </w:tc>
        <w:tc>
          <w:tcPr>
            <w:tcW w:w="3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C38" w:rsidRPr="00F13357" w:rsidRDefault="00F52C38" w:rsidP="0050390E">
            <w:pPr>
              <w:rPr>
                <w:rFonts w:cs="Arial"/>
              </w:rPr>
            </w:pPr>
            <w:r w:rsidRPr="00F13357">
              <w:rPr>
                <w:rFonts w:cs="Arial"/>
              </w:rPr>
              <w:t>&lt;</w:t>
            </w:r>
            <w:r>
              <w:rPr>
                <w:rFonts w:cs="Arial"/>
              </w:rPr>
              <w:t>guofeng.lu</w:t>
            </w:r>
            <w:r w:rsidRPr="00F13357">
              <w:rPr>
                <w:rFonts w:cs="Arial"/>
              </w:rPr>
              <w:t>@harman.com&gt;</w:t>
            </w:r>
          </w:p>
        </w:tc>
      </w:tr>
    </w:tbl>
    <w:p w:rsidR="00451977" w:rsidRDefault="00451977">
      <w:pPr>
        <w:spacing w:after="0" w:line="240" w:lineRule="auto"/>
      </w:pPr>
    </w:p>
    <w:p w:rsidR="00451977" w:rsidRPr="00C8644F" w:rsidRDefault="00DF6AA5" w:rsidP="00C8644F">
      <w:pPr>
        <w:pStyle w:val="Heading2"/>
        <w:numPr>
          <w:ilvl w:val="0"/>
          <w:numId w:val="0"/>
        </w:numPr>
        <w:ind w:left="576"/>
        <w:rPr>
          <w:rFonts w:eastAsiaTheme="majorEastAsia"/>
          <w:sz w:val="28"/>
          <w:szCs w:val="24"/>
        </w:rPr>
      </w:pPr>
      <w:r>
        <w:br w:type="page"/>
      </w:r>
    </w:p>
    <w:p w:rsidR="00DF6AA5" w:rsidRDefault="00DF6AA5" w:rsidP="00C8644F">
      <w:pPr>
        <w:pStyle w:val="Heading2"/>
      </w:pPr>
      <w:bookmarkStart w:id="4" w:name="_Toc487100070"/>
      <w:r>
        <w:lastRenderedPageBreak/>
        <w:t>Related Documents</w:t>
      </w:r>
      <w:bookmarkEnd w:id="4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8186"/>
      </w:tblGrid>
      <w:tr w:rsidR="00DF6AA5" w:rsidRPr="00820108" w:rsidTr="00F32DED">
        <w:tc>
          <w:tcPr>
            <w:tcW w:w="1308" w:type="dxa"/>
          </w:tcPr>
          <w:p w:rsidR="00DF6AA5" w:rsidRPr="00820108" w:rsidRDefault="00DF6AA5" w:rsidP="00F32DED">
            <w:pPr>
              <w:keepNext/>
              <w:keepLines/>
              <w:jc w:val="right"/>
              <w:rPr>
                <w:sz w:val="16"/>
                <w:szCs w:val="16"/>
              </w:rPr>
            </w:pPr>
            <w:r w:rsidRPr="00820108">
              <w:rPr>
                <w:sz w:val="16"/>
                <w:szCs w:val="16"/>
              </w:rPr>
              <w:t>Title</w:t>
            </w:r>
          </w:p>
        </w:tc>
        <w:tc>
          <w:tcPr>
            <w:tcW w:w="8186" w:type="dxa"/>
          </w:tcPr>
          <w:p w:rsidR="00DF6AA5" w:rsidRPr="00820108" w:rsidRDefault="00DF6AA5" w:rsidP="00F32DED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&lt;Referenced Document Title&gt;</w:t>
            </w:r>
          </w:p>
        </w:tc>
      </w:tr>
      <w:tr w:rsidR="00DF6AA5" w:rsidRPr="00820108" w:rsidTr="00F32DED">
        <w:tc>
          <w:tcPr>
            <w:tcW w:w="1308" w:type="dxa"/>
          </w:tcPr>
          <w:p w:rsidR="00DF6AA5" w:rsidRPr="00820108" w:rsidRDefault="00DF6AA5" w:rsidP="00F32DED">
            <w:pPr>
              <w:keepNext/>
              <w:keepLines/>
              <w:jc w:val="right"/>
              <w:rPr>
                <w:sz w:val="16"/>
                <w:szCs w:val="16"/>
              </w:rPr>
            </w:pPr>
            <w:r w:rsidRPr="00820108">
              <w:rPr>
                <w:sz w:val="16"/>
                <w:szCs w:val="16"/>
              </w:rPr>
              <w:t>Link</w:t>
            </w:r>
          </w:p>
        </w:tc>
        <w:tc>
          <w:tcPr>
            <w:tcW w:w="8186" w:type="dxa"/>
          </w:tcPr>
          <w:p w:rsidR="00DF6AA5" w:rsidRPr="00820108" w:rsidRDefault="00DF6AA5" w:rsidP="00DF6AA5">
            <w:pPr>
              <w:keepNext/>
              <w:keepLines/>
              <w:rPr>
                <w:sz w:val="16"/>
                <w:szCs w:val="16"/>
              </w:rPr>
            </w:pPr>
            <w:r w:rsidRPr="00DF6AA5">
              <w:rPr>
                <w:sz w:val="16"/>
                <w:szCs w:val="16"/>
              </w:rPr>
              <w:t>&lt;Link to Referenced Document&gt;</w:t>
            </w:r>
          </w:p>
        </w:tc>
      </w:tr>
      <w:tr w:rsidR="00DF6AA5" w:rsidRPr="00820108" w:rsidTr="00F32DED">
        <w:tc>
          <w:tcPr>
            <w:tcW w:w="1308" w:type="dxa"/>
          </w:tcPr>
          <w:p w:rsidR="00DF6AA5" w:rsidRPr="00820108" w:rsidRDefault="00DF6AA5" w:rsidP="00F32DED">
            <w:pPr>
              <w:keepNext/>
              <w:keepLines/>
              <w:jc w:val="right"/>
              <w:rPr>
                <w:sz w:val="16"/>
                <w:szCs w:val="16"/>
              </w:rPr>
            </w:pPr>
            <w:r w:rsidRPr="00820108">
              <w:rPr>
                <w:sz w:val="16"/>
                <w:szCs w:val="16"/>
              </w:rPr>
              <w:t>Abstract</w:t>
            </w:r>
          </w:p>
        </w:tc>
        <w:tc>
          <w:tcPr>
            <w:tcW w:w="8186" w:type="dxa"/>
          </w:tcPr>
          <w:p w:rsidR="00DF6AA5" w:rsidRPr="00820108" w:rsidRDefault="00DF6AA5" w:rsidP="00F32DED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&lt;Long Document Description&gt;</w:t>
            </w:r>
          </w:p>
        </w:tc>
      </w:tr>
      <w:tr w:rsidR="00DF6AA5" w:rsidRPr="00820108" w:rsidTr="00F32DED">
        <w:tc>
          <w:tcPr>
            <w:tcW w:w="1308" w:type="dxa"/>
          </w:tcPr>
          <w:p w:rsidR="00DF6AA5" w:rsidRPr="00820108" w:rsidRDefault="00DF6AA5" w:rsidP="00F32DED">
            <w:pPr>
              <w:keepNext/>
              <w:keepLines/>
              <w:jc w:val="right"/>
              <w:rPr>
                <w:sz w:val="16"/>
                <w:szCs w:val="16"/>
              </w:rPr>
            </w:pPr>
            <w:r w:rsidRPr="00820108">
              <w:rPr>
                <w:sz w:val="16"/>
                <w:szCs w:val="16"/>
              </w:rPr>
              <w:t>Release</w:t>
            </w:r>
            <w:r>
              <w:rPr>
                <w:sz w:val="16"/>
                <w:szCs w:val="16"/>
              </w:rPr>
              <w:t xml:space="preserve"> </w:t>
            </w:r>
            <w:r w:rsidRPr="00820108">
              <w:rPr>
                <w:sz w:val="16"/>
                <w:szCs w:val="16"/>
              </w:rPr>
              <w:t>Info</w:t>
            </w:r>
          </w:p>
        </w:tc>
        <w:tc>
          <w:tcPr>
            <w:tcW w:w="8186" w:type="dxa"/>
          </w:tcPr>
          <w:p w:rsidR="00DF6AA5" w:rsidRPr="00820108" w:rsidRDefault="00DF6AA5" w:rsidP="00F32DED">
            <w:pPr>
              <w:keepNext/>
              <w:keepLines/>
              <w:rPr>
                <w:sz w:val="16"/>
                <w:szCs w:val="16"/>
              </w:rPr>
            </w:pPr>
            <w:r w:rsidRPr="00820108">
              <w:rPr>
                <w:sz w:val="16"/>
                <w:szCs w:val="16"/>
              </w:rPr>
              <w:t>Latest</w:t>
            </w:r>
          </w:p>
        </w:tc>
      </w:tr>
      <w:tr w:rsidR="00DF6AA5" w:rsidRPr="00820108" w:rsidTr="00F32DED">
        <w:tc>
          <w:tcPr>
            <w:tcW w:w="1308" w:type="dxa"/>
          </w:tcPr>
          <w:p w:rsidR="00DF6AA5" w:rsidRPr="00820108" w:rsidRDefault="00DF6AA5" w:rsidP="00DF6AA5">
            <w:pPr>
              <w:keepNext/>
              <w:keepLines/>
              <w:jc w:val="right"/>
              <w:rPr>
                <w:sz w:val="16"/>
                <w:szCs w:val="16"/>
              </w:rPr>
            </w:pPr>
            <w:r w:rsidRPr="00820108">
              <w:rPr>
                <w:sz w:val="16"/>
                <w:szCs w:val="16"/>
              </w:rPr>
              <w:t>Pub</w:t>
            </w:r>
            <w:r>
              <w:rPr>
                <w:sz w:val="16"/>
                <w:szCs w:val="16"/>
              </w:rPr>
              <w:t>lication D</w:t>
            </w:r>
            <w:r w:rsidRPr="00820108">
              <w:rPr>
                <w:sz w:val="16"/>
                <w:szCs w:val="16"/>
              </w:rPr>
              <w:t>ate</w:t>
            </w:r>
          </w:p>
        </w:tc>
        <w:tc>
          <w:tcPr>
            <w:tcW w:w="8186" w:type="dxa"/>
          </w:tcPr>
          <w:p w:rsidR="00DF6AA5" w:rsidRPr="00820108" w:rsidRDefault="00DF6AA5" w:rsidP="00F32DED">
            <w:pPr>
              <w:keepNext/>
              <w:keepLines/>
              <w:rPr>
                <w:sz w:val="16"/>
                <w:szCs w:val="16"/>
              </w:rPr>
            </w:pPr>
            <w:r w:rsidRPr="00820108">
              <w:rPr>
                <w:sz w:val="16"/>
                <w:szCs w:val="16"/>
              </w:rPr>
              <w:t>Latest</w:t>
            </w:r>
          </w:p>
        </w:tc>
      </w:tr>
    </w:tbl>
    <w:p w:rsidR="00C8644F" w:rsidRDefault="00C8644F">
      <w:pPr>
        <w:spacing w:after="0" w:line="240" w:lineRule="auto"/>
      </w:pPr>
    </w:p>
    <w:p w:rsidR="00C8644F" w:rsidRDefault="00C8644F">
      <w:pPr>
        <w:spacing w:after="0" w:line="240" w:lineRule="auto"/>
      </w:pPr>
    </w:p>
    <w:p w:rsidR="00C8644F" w:rsidRDefault="00C8644F">
      <w:pPr>
        <w:spacing w:after="0" w:line="240" w:lineRule="auto"/>
      </w:pPr>
    </w:p>
    <w:p w:rsidR="00C8644F" w:rsidRPr="00577D93" w:rsidRDefault="00C8644F" w:rsidP="00C8644F">
      <w:pPr>
        <w:pStyle w:val="Heading2"/>
      </w:pPr>
      <w:bookmarkStart w:id="5" w:name="_Toc480818182"/>
      <w:bookmarkStart w:id="6" w:name="_Toc486426638"/>
      <w:bookmarkStart w:id="7" w:name="_Toc487100071"/>
      <w:r w:rsidRPr="00BD51D3">
        <w:t>Abbreviations</w:t>
      </w:r>
      <w:bookmarkEnd w:id="5"/>
      <w:bookmarkEnd w:id="6"/>
      <w:bookmarkEnd w:id="7"/>
    </w:p>
    <w:tbl>
      <w:tblPr>
        <w:tblW w:w="94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4"/>
        <w:gridCol w:w="7759"/>
      </w:tblGrid>
      <w:tr w:rsidR="00C8644F" w:rsidRPr="009C6E0B" w:rsidTr="00D16A92">
        <w:trPr>
          <w:trHeight w:val="494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644F" w:rsidRPr="00890712" w:rsidRDefault="00C8644F" w:rsidP="00607E51">
            <w:pPr>
              <w:pStyle w:val="TabelleUeberschrift"/>
              <w:rPr>
                <w:rFonts w:ascii="Calibri" w:hAnsi="Calibri" w:cs="Calibri"/>
                <w:color w:val="365F91" w:themeColor="accent1" w:themeShade="BF"/>
                <w:sz w:val="22"/>
                <w:szCs w:val="22"/>
                <w:lang w:val="en-GB"/>
              </w:rPr>
            </w:pPr>
            <w:r w:rsidRPr="00890712">
              <w:rPr>
                <w:rFonts w:ascii="Calibri" w:hAnsi="Calibri" w:cs="Calibri"/>
                <w:color w:val="365F91" w:themeColor="accent1" w:themeShade="BF"/>
                <w:sz w:val="22"/>
                <w:szCs w:val="22"/>
                <w:lang w:val="en-GB"/>
              </w:rPr>
              <w:t>Item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644F" w:rsidRPr="00890712" w:rsidRDefault="00C8644F" w:rsidP="00607E51">
            <w:pPr>
              <w:pStyle w:val="TabelleUeberschrift"/>
              <w:rPr>
                <w:rFonts w:ascii="Calibri" w:hAnsi="Calibri" w:cs="Calibri"/>
                <w:color w:val="365F91" w:themeColor="accent1" w:themeShade="BF"/>
                <w:sz w:val="22"/>
                <w:szCs w:val="22"/>
                <w:lang w:val="en-GB"/>
              </w:rPr>
            </w:pPr>
            <w:r w:rsidRPr="00890712">
              <w:rPr>
                <w:rFonts w:ascii="Calibri" w:hAnsi="Calibri" w:cs="Calibri"/>
                <w:color w:val="365F91" w:themeColor="accent1" w:themeShade="BF"/>
                <w:sz w:val="22"/>
                <w:szCs w:val="22"/>
                <w:lang w:val="en-GB"/>
              </w:rPr>
              <w:t>Description</w:t>
            </w:r>
          </w:p>
        </w:tc>
      </w:tr>
      <w:tr w:rsidR="00C8644F" w:rsidRPr="009C6E0B" w:rsidTr="00607E51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644F" w:rsidRPr="00156296" w:rsidRDefault="00F52C38" w:rsidP="00607E51">
            <w:pPr>
              <w:pStyle w:val="TabelleUeberschrift"/>
              <w:rPr>
                <w:rFonts w:ascii="Calibri" w:hAnsi="Calibri" w:cs="Calibri"/>
                <w:b w:val="0"/>
                <w:lang w:val="en-GB"/>
              </w:rPr>
            </w:pPr>
            <w:r>
              <w:rPr>
                <w:rFonts w:ascii="Calibri" w:hAnsi="Calibri" w:cs="Calibri"/>
                <w:b w:val="0"/>
                <w:lang w:val="en-GB"/>
              </w:rPr>
              <w:t>AVM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644F" w:rsidRPr="00156296" w:rsidRDefault="00F52C38" w:rsidP="00607E51">
            <w:pPr>
              <w:pStyle w:val="TabelleUeberschrift"/>
              <w:rPr>
                <w:rFonts w:ascii="Calibri" w:hAnsi="Calibri" w:cs="Calibri"/>
                <w:b w:val="0"/>
                <w:lang w:val="en-GB"/>
              </w:rPr>
            </w:pPr>
            <w:r>
              <w:rPr>
                <w:rFonts w:ascii="Calibri" w:hAnsi="Calibri" w:cs="Calibri"/>
                <w:b w:val="0"/>
                <w:lang w:val="en-GB"/>
              </w:rPr>
              <w:t>Around view module</w:t>
            </w:r>
          </w:p>
        </w:tc>
      </w:tr>
      <w:tr w:rsidR="00C8644F" w:rsidRPr="009C6E0B" w:rsidTr="00607E51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644F" w:rsidRPr="00156296" w:rsidRDefault="00F52C38" w:rsidP="00607E51">
            <w:pPr>
              <w:pStyle w:val="TabelleUeberschrift"/>
              <w:rPr>
                <w:rFonts w:ascii="Calibri" w:hAnsi="Calibri" w:cs="Calibri"/>
                <w:b w:val="0"/>
                <w:lang w:val="en-GB"/>
              </w:rPr>
            </w:pPr>
            <w:r>
              <w:rPr>
                <w:rFonts w:ascii="Calibri" w:hAnsi="Calibri" w:cs="Calibri"/>
                <w:b w:val="0"/>
                <w:lang w:val="en-GB"/>
              </w:rPr>
              <w:t>MOD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644F" w:rsidRPr="00156296" w:rsidRDefault="00F52C38" w:rsidP="00607E51">
            <w:pPr>
              <w:pStyle w:val="TabelleUeberschrift"/>
              <w:rPr>
                <w:rFonts w:ascii="Calibri" w:hAnsi="Calibri" w:cs="Calibri"/>
                <w:b w:val="0"/>
                <w:lang w:val="en-GB"/>
              </w:rPr>
            </w:pPr>
            <w:r>
              <w:rPr>
                <w:rFonts w:ascii="Calibri" w:hAnsi="Calibri" w:cs="Calibri"/>
                <w:b w:val="0"/>
                <w:lang w:val="en-GB"/>
              </w:rPr>
              <w:t>Moving object deletion</w:t>
            </w:r>
          </w:p>
        </w:tc>
      </w:tr>
      <w:tr w:rsidR="00C8644F" w:rsidRPr="009C6E0B" w:rsidTr="00607E51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4F" w:rsidRPr="00482C8C" w:rsidRDefault="00F52C38" w:rsidP="00607E51">
            <w:pPr>
              <w:pStyle w:val="TabelleEintrag"/>
              <w:rPr>
                <w:rFonts w:ascii="Calibri" w:hAnsi="Calibri" w:cs="Calibri"/>
                <w:lang w:val="en-GB" w:eastAsia="zh-CN"/>
              </w:rPr>
            </w:pPr>
            <w:r>
              <w:rPr>
                <w:rFonts w:ascii="Calibri" w:hAnsi="Calibri" w:cs="Calibri"/>
                <w:lang w:val="en-GB" w:eastAsia="zh-CN"/>
              </w:rPr>
              <w:t>FCTA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4F" w:rsidRPr="00482C8C" w:rsidRDefault="00F52C38" w:rsidP="00607E51">
            <w:pPr>
              <w:pStyle w:val="TabelleEintrag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Front cross traffic assist</w:t>
            </w:r>
          </w:p>
        </w:tc>
      </w:tr>
      <w:tr w:rsidR="00C8644F" w:rsidRPr="009C6E0B" w:rsidTr="00607E51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4F" w:rsidRPr="00482C8C" w:rsidRDefault="00F52C38" w:rsidP="00607E51">
            <w:pPr>
              <w:pStyle w:val="TabelleEintrag"/>
              <w:rPr>
                <w:rFonts w:ascii="Calibri" w:hAnsi="Calibri" w:cs="Calibri"/>
                <w:lang w:val="en-GB" w:eastAsia="zh-CN"/>
              </w:rPr>
            </w:pPr>
            <w:r>
              <w:rPr>
                <w:rFonts w:ascii="Calibri" w:hAnsi="Calibri" w:cs="Calibri"/>
                <w:lang w:val="en-GB" w:eastAsia="zh-CN"/>
              </w:rPr>
              <w:t>RCTA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4F" w:rsidRPr="00482C8C" w:rsidRDefault="00F52C38" w:rsidP="00607E51">
            <w:pPr>
              <w:pStyle w:val="TabelleEintrag"/>
              <w:rPr>
                <w:rFonts w:ascii="Calibri" w:hAnsi="Calibri" w:cs="Calibri"/>
                <w:lang w:val="en-GB" w:eastAsia="zh-CN"/>
              </w:rPr>
            </w:pPr>
            <w:r>
              <w:rPr>
                <w:rFonts w:ascii="Calibri" w:hAnsi="Calibri" w:cs="Calibri"/>
                <w:lang w:val="en-GB" w:eastAsia="zh-CN"/>
              </w:rPr>
              <w:t>Rear cross traffic assist</w:t>
            </w:r>
          </w:p>
        </w:tc>
      </w:tr>
      <w:tr w:rsidR="00C8644F" w:rsidRPr="009C6E0B" w:rsidTr="00607E51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4F" w:rsidRPr="00482C8C" w:rsidRDefault="00F52C38" w:rsidP="00607E51">
            <w:pPr>
              <w:pStyle w:val="TabelleEintrag"/>
              <w:rPr>
                <w:rFonts w:ascii="Calibri" w:hAnsi="Calibri" w:cs="Calibri"/>
                <w:lang w:val="en-GB" w:eastAsia="zh-CN"/>
              </w:rPr>
            </w:pPr>
            <w:r>
              <w:rPr>
                <w:rFonts w:ascii="Calibri" w:hAnsi="Calibri" w:cs="Calibri"/>
                <w:lang w:val="en-GB" w:eastAsia="zh-CN"/>
              </w:rPr>
              <w:t>ADAS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4F" w:rsidRPr="00482C8C" w:rsidRDefault="00F52C38" w:rsidP="00607E51">
            <w:pPr>
              <w:pStyle w:val="TabelleEintrag"/>
              <w:rPr>
                <w:rFonts w:ascii="Calibri" w:hAnsi="Calibri" w:cs="Calibri"/>
                <w:lang w:val="en-GB" w:eastAsia="zh-CN"/>
              </w:rPr>
            </w:pPr>
            <w:r>
              <w:rPr>
                <w:rFonts w:ascii="Calibri" w:hAnsi="Calibri" w:cs="Calibri"/>
                <w:lang w:val="en-GB" w:eastAsia="zh-CN"/>
              </w:rPr>
              <w:t>Advanced driver assist system</w:t>
            </w:r>
          </w:p>
        </w:tc>
      </w:tr>
      <w:tr w:rsidR="00C8644F" w:rsidRPr="009C6E0B" w:rsidTr="00607E51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4F" w:rsidRPr="00482C8C" w:rsidRDefault="00C8644F" w:rsidP="00607E51">
            <w:pPr>
              <w:pStyle w:val="TabelleEintrag"/>
              <w:rPr>
                <w:rFonts w:ascii="Calibri" w:hAnsi="Calibri" w:cs="Calibri"/>
                <w:lang w:val="en-GB" w:eastAsia="zh-CN"/>
              </w:rPr>
            </w:pP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4F" w:rsidRPr="00482C8C" w:rsidRDefault="00C8644F" w:rsidP="00607E51">
            <w:pPr>
              <w:pStyle w:val="TabelleEintrag"/>
              <w:rPr>
                <w:rFonts w:ascii="Calibri" w:hAnsi="Calibri" w:cs="Calibri"/>
                <w:lang w:val="en-GB" w:eastAsia="zh-CN"/>
              </w:rPr>
            </w:pPr>
          </w:p>
        </w:tc>
      </w:tr>
      <w:tr w:rsidR="00C8644F" w:rsidRPr="009C6E0B" w:rsidTr="00607E51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4F" w:rsidRPr="00482C8C" w:rsidRDefault="00C8644F" w:rsidP="00607E51">
            <w:pPr>
              <w:pStyle w:val="TabelleEintrag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4F" w:rsidRPr="00482C8C" w:rsidRDefault="00C8644F" w:rsidP="00607E51">
            <w:pPr>
              <w:pStyle w:val="TabelleEintrag"/>
              <w:rPr>
                <w:rFonts w:ascii="Calibri" w:hAnsi="Calibri" w:cs="Calibri"/>
                <w:lang w:val="en-GB"/>
              </w:rPr>
            </w:pPr>
          </w:p>
        </w:tc>
      </w:tr>
      <w:tr w:rsidR="00C8644F" w:rsidRPr="009C6E0B" w:rsidTr="00607E51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4F" w:rsidRPr="00482C8C" w:rsidRDefault="00C8644F" w:rsidP="00607E51">
            <w:pPr>
              <w:pStyle w:val="TabelleEintrag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4F" w:rsidRPr="00482C8C" w:rsidRDefault="00C8644F" w:rsidP="00607E51">
            <w:pPr>
              <w:pStyle w:val="TabelleEintrag"/>
              <w:rPr>
                <w:rFonts w:ascii="Calibri" w:hAnsi="Calibri" w:cs="Calibri"/>
                <w:lang w:val="en-GB"/>
              </w:rPr>
            </w:pPr>
          </w:p>
        </w:tc>
      </w:tr>
    </w:tbl>
    <w:p w:rsidR="00DF6AA5" w:rsidRDefault="00DF6AA5" w:rsidP="00C8644F">
      <w:r>
        <w:br w:type="page"/>
      </w:r>
    </w:p>
    <w:p w:rsidR="00DF6AA5" w:rsidRDefault="00DF6AA5" w:rsidP="00C8644F">
      <w:pPr>
        <w:pStyle w:val="Heading1"/>
      </w:pPr>
      <w:bookmarkStart w:id="8" w:name="_Toc487100072"/>
      <w:r>
        <w:lastRenderedPageBreak/>
        <w:t>Decisions and Requirement Agreements</w:t>
      </w:r>
      <w:bookmarkEnd w:id="8"/>
    </w:p>
    <w:p w:rsidR="00DF6AA5" w:rsidRPr="00DF6AA5" w:rsidRDefault="00DF6AA5" w:rsidP="00DF6AA5"/>
    <w:p w:rsidR="00DF6AA5" w:rsidRDefault="00DF6AA5" w:rsidP="00DF6AA5">
      <w:pPr>
        <w:rPr>
          <w:rFonts w:ascii="Cambria" w:eastAsia="Times New Roman" w:hAnsi="Cambria"/>
          <w:color w:val="365F91"/>
          <w:sz w:val="28"/>
          <w:szCs w:val="28"/>
        </w:rPr>
      </w:pPr>
      <w:r>
        <w:br w:type="page"/>
      </w:r>
    </w:p>
    <w:p w:rsidR="00DF6AA5" w:rsidRDefault="00DF6AA5" w:rsidP="00DF6AA5">
      <w:pPr>
        <w:pStyle w:val="Heading1"/>
      </w:pPr>
      <w:bookmarkStart w:id="9" w:name="_Toc487100073"/>
      <w:r>
        <w:lastRenderedPageBreak/>
        <w:t>Architecture Model</w:t>
      </w:r>
      <w:bookmarkEnd w:id="9"/>
    </w:p>
    <w:p w:rsidR="00C54104" w:rsidRDefault="00C54104" w:rsidP="00C54104">
      <w:pPr>
        <w:pStyle w:val="Heading2"/>
      </w:pPr>
      <w:bookmarkStart w:id="10" w:name="_Toc486454402"/>
      <w:bookmarkStart w:id="11" w:name="_Toc487100074"/>
      <w:r>
        <w:t>Use Case Model</w:t>
      </w:r>
      <w:bookmarkEnd w:id="10"/>
      <w:bookmarkEnd w:id="11"/>
    </w:p>
    <w:p w:rsidR="00C54104" w:rsidRDefault="00C54104" w:rsidP="00C54104">
      <w:pPr>
        <w:pStyle w:val="Heading3"/>
      </w:pPr>
      <w:bookmarkStart w:id="12" w:name="_Toc435618820"/>
      <w:bookmarkStart w:id="13" w:name="_Toc486454403"/>
      <w:bookmarkStart w:id="14" w:name="_Toc487100075"/>
      <w:bookmarkStart w:id="15" w:name="_GoBack"/>
      <w:bookmarkEnd w:id="15"/>
      <w:r>
        <w:t>Description</w:t>
      </w:r>
      <w:bookmarkEnd w:id="12"/>
      <w:bookmarkEnd w:id="13"/>
      <w:bookmarkEnd w:id="14"/>
    </w:p>
    <w:p w:rsidR="00C54104" w:rsidRDefault="00C54104" w:rsidP="00C54104">
      <w:r>
        <w:t>Client interaction with this domain/subdomain indicating major usages and handling failure situations.</w:t>
      </w:r>
    </w:p>
    <w:p w:rsidR="00C54104" w:rsidRPr="008D347C" w:rsidRDefault="00C54104" w:rsidP="00C54104">
      <w:pPr>
        <w:pStyle w:val="Heading3"/>
      </w:pPr>
      <w:bookmarkStart w:id="16" w:name="_Toc435618821"/>
      <w:bookmarkStart w:id="17" w:name="_Toc486454404"/>
      <w:bookmarkStart w:id="18" w:name="_Toc487100076"/>
      <w:r>
        <w:lastRenderedPageBreak/>
        <w:t>Diagram</w:t>
      </w:r>
      <w:bookmarkEnd w:id="16"/>
      <w:bookmarkEnd w:id="17"/>
      <w:bookmarkEnd w:id="18"/>
    </w:p>
    <w:p w:rsidR="00611BDB" w:rsidRPr="009C3F00" w:rsidRDefault="009C3F00" w:rsidP="00611BDB">
      <w:pPr>
        <w:rPr>
          <w:lang w:val="en-US"/>
        </w:rPr>
      </w:pPr>
      <w:r w:rsidRPr="009C3F00">
        <w:rPr>
          <w:noProof/>
          <w:lang w:val="en-US" w:eastAsia="zh-CN"/>
        </w:rPr>
        <w:drawing>
          <wp:inline distT="0" distB="0" distL="0" distR="0">
            <wp:extent cx="5731510" cy="6982562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8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BDB" w:rsidRDefault="00611BDB" w:rsidP="00611BDB">
      <w:pPr>
        <w:pStyle w:val="Heading2"/>
      </w:pPr>
      <w:bookmarkStart w:id="19" w:name="_Toc487100077"/>
      <w:r>
        <w:lastRenderedPageBreak/>
        <w:t>Domain Architect</w:t>
      </w:r>
      <w:r w:rsidR="00674E31">
        <w:t>ure</w:t>
      </w:r>
      <w:r>
        <w:t xml:space="preserve"> Diagram</w:t>
      </w:r>
      <w:bookmarkEnd w:id="19"/>
    </w:p>
    <w:p w:rsidR="00540C2B" w:rsidRPr="00540C2B" w:rsidRDefault="00540C2B" w:rsidP="00540C2B">
      <w:r>
        <w:rPr>
          <w:szCs w:val="24"/>
        </w:rPr>
        <w:t xml:space="preserve">The domain architecture diagram shows the components relationships between the logical function within a domain and to interfaces of other domains.  </w:t>
      </w:r>
    </w:p>
    <w:p w:rsidR="00611BDB" w:rsidRDefault="00104BB0" w:rsidP="00104BB0">
      <w:pPr>
        <w:pStyle w:val="Heading3"/>
      </w:pPr>
      <w:bookmarkStart w:id="20" w:name="_Toc487100078"/>
      <w:r>
        <w:t>Description</w:t>
      </w:r>
      <w:bookmarkEnd w:id="20"/>
    </w:p>
    <w:p w:rsidR="006C5432" w:rsidRDefault="006C5432" w:rsidP="006C5432">
      <w:bookmarkStart w:id="21" w:name="_Toc486498291"/>
      <w:bookmarkStart w:id="22" w:name="_Toc487100079"/>
      <w:r>
        <w:t xml:space="preserve">Two major layer would be implemented as GWMv2 ADAS presctrl: </w:t>
      </w:r>
    </w:p>
    <w:p w:rsidR="006C5432" w:rsidRDefault="006C5432" w:rsidP="006C5432">
      <w:pPr>
        <w:pStyle w:val="ListParagraph"/>
        <w:numPr>
          <w:ilvl w:val="0"/>
          <w:numId w:val="14"/>
        </w:numPr>
      </w:pPr>
      <w:r>
        <w:t>Project Presctrl layer: GWMv2 ADAS presctrl</w:t>
      </w:r>
    </w:p>
    <w:p w:rsidR="006C5432" w:rsidRDefault="006C5432" w:rsidP="006C5432">
      <w:pPr>
        <w:pStyle w:val="ListParagraph"/>
        <w:numPr>
          <w:ilvl w:val="0"/>
          <w:numId w:val="14"/>
        </w:numPr>
      </w:pPr>
      <w:r>
        <w:t>Common layer: ADAS Service(Framework)</w:t>
      </w:r>
    </w:p>
    <w:p w:rsidR="006C5432" w:rsidRDefault="006C5432" w:rsidP="006C5432">
      <w:pPr>
        <w:spacing w:line="240" w:lineRule="auto"/>
      </w:pPr>
      <w:r>
        <w:t>The purpose of ADAS Service(Framework) is:</w:t>
      </w:r>
    </w:p>
    <w:p w:rsidR="006C5432" w:rsidRDefault="006C5432" w:rsidP="006C5432">
      <w:pPr>
        <w:pStyle w:val="ListParagraph"/>
        <w:numPr>
          <w:ilvl w:val="0"/>
          <w:numId w:val="15"/>
        </w:numPr>
        <w:spacing w:line="240" w:lineRule="auto"/>
      </w:pPr>
      <w:r>
        <w:t>Abase.so: provide baseline ADAS application including RVC, SVC, AVM, MOD, PDC, APA, etc…</w:t>
      </w:r>
    </w:p>
    <w:p w:rsidR="006C5432" w:rsidRDefault="006C5432" w:rsidP="006C5432">
      <w:pPr>
        <w:pStyle w:val="ListParagraph"/>
        <w:numPr>
          <w:ilvl w:val="0"/>
          <w:numId w:val="15"/>
        </w:numPr>
        <w:spacing w:line="240" w:lineRule="auto"/>
      </w:pPr>
      <w:r>
        <w:t>AGraphic.so:</w:t>
      </w:r>
      <w:r w:rsidRPr="0005389A">
        <w:t xml:space="preserve"> </w:t>
      </w:r>
      <w:r>
        <w:t>driver and graphic processing, including algorithm core for CoC team</w:t>
      </w:r>
    </w:p>
    <w:p w:rsidR="006C5432" w:rsidRDefault="006C5432" w:rsidP="006C5432">
      <w:pPr>
        <w:pStyle w:val="ListParagraph"/>
        <w:numPr>
          <w:ilvl w:val="0"/>
          <w:numId w:val="15"/>
        </w:numPr>
        <w:spacing w:line="240" w:lineRule="auto"/>
      </w:pPr>
      <w:r>
        <w:t>AFoundation.so: basic class and component to support application development</w:t>
      </w:r>
    </w:p>
    <w:p w:rsidR="006C5432" w:rsidRDefault="006C5432" w:rsidP="006C5432">
      <w:pPr>
        <w:pStyle w:val="ListParagraph"/>
        <w:numPr>
          <w:ilvl w:val="0"/>
          <w:numId w:val="15"/>
        </w:numPr>
        <w:spacing w:line="240" w:lineRule="auto"/>
      </w:pPr>
      <w:r>
        <w:t>CaseCleint.so: dedicate to support development use case management</w:t>
      </w:r>
    </w:p>
    <w:p w:rsidR="006C5432" w:rsidRDefault="006C5432" w:rsidP="006C5432">
      <w:pPr>
        <w:spacing w:line="240" w:lineRule="auto"/>
      </w:pPr>
      <w:r>
        <w:t>The purpose of GWMv2 ADAS presctrl is:</w:t>
      </w:r>
    </w:p>
    <w:p w:rsidR="006C5432" w:rsidRDefault="006C5432" w:rsidP="006C5432">
      <w:pPr>
        <w:pStyle w:val="ListParagraph"/>
        <w:numPr>
          <w:ilvl w:val="0"/>
          <w:numId w:val="16"/>
        </w:numPr>
        <w:spacing w:line="240" w:lineRule="auto"/>
      </w:pPr>
      <w:r>
        <w:t>To implement GWMv2 project customer requirement.</w:t>
      </w:r>
    </w:p>
    <w:p w:rsidR="006C5432" w:rsidRDefault="006C5432" w:rsidP="006C5432">
      <w:pPr>
        <w:spacing w:line="240" w:lineRule="auto"/>
      </w:pPr>
      <w:r>
        <w:t>For GWMv2 project, ADAS feature contains RVC, SVC, AVM, MOD, PDC, APA. All the feature is implemented as a subsystem and maintain a dedicated state machine. ADAS manager module and ADAS control module will schedule and dispatch all the request from system to ADAS subsystem.</w:t>
      </w:r>
    </w:p>
    <w:p w:rsidR="006C5432" w:rsidRDefault="006C5432" w:rsidP="006C5432">
      <w:pPr>
        <w:spacing w:line="240" w:lineRule="auto"/>
      </w:pPr>
      <w:r>
        <w:t>The interaction between ADAS presctrl and other process is based on common API , including signals, method all and broadcast notification.</w:t>
      </w:r>
    </w:p>
    <w:p w:rsidR="006C5432" w:rsidRDefault="006C5432" w:rsidP="006C5432">
      <w:pPr>
        <w:pStyle w:val="Heading3"/>
      </w:pPr>
      <w:r>
        <w:lastRenderedPageBreak/>
        <w:t>Diagram</w:t>
      </w:r>
      <w:bookmarkEnd w:id="21"/>
    </w:p>
    <w:p w:rsidR="006C5432" w:rsidRPr="00674E31" w:rsidRDefault="006C5432" w:rsidP="006C5432">
      <w:r>
        <w:rPr>
          <w:noProof/>
          <w:lang w:val="en-US" w:eastAsia="zh-CN"/>
        </w:rPr>
        <w:drawing>
          <wp:inline distT="0" distB="0" distL="0" distR="0" wp14:anchorId="662EFB3E" wp14:editId="336968CB">
            <wp:extent cx="5731510" cy="31940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VC_SVC Component Model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DB" w:rsidRDefault="00611BDB" w:rsidP="00540C2B">
      <w:pPr>
        <w:pStyle w:val="Heading2"/>
      </w:pPr>
      <w:bookmarkStart w:id="23" w:name="_Toc487100080"/>
      <w:bookmarkEnd w:id="22"/>
      <w:r>
        <w:t>Application Architect</w:t>
      </w:r>
      <w:r w:rsidR="00674E31">
        <w:t>ure</w:t>
      </w:r>
      <w:r>
        <w:t xml:space="preserve"> Diagram</w:t>
      </w:r>
      <w:r w:rsidR="00B36421">
        <w:t xml:space="preserve"> </w:t>
      </w:r>
      <w:r w:rsidR="00637E68">
        <w:t>(Optional)</w:t>
      </w:r>
      <w:bookmarkEnd w:id="23"/>
      <w:r w:rsidR="00540C2B">
        <w:t xml:space="preserve"> </w:t>
      </w:r>
    </w:p>
    <w:p w:rsidR="00611BDB" w:rsidRDefault="00104BB0" w:rsidP="00104BB0">
      <w:pPr>
        <w:pStyle w:val="Heading3"/>
      </w:pPr>
      <w:bookmarkStart w:id="24" w:name="_Toc487100081"/>
      <w:r>
        <w:t>Description</w:t>
      </w:r>
      <w:bookmarkEnd w:id="24"/>
    </w:p>
    <w:p w:rsidR="00104BB0" w:rsidRDefault="00104BB0" w:rsidP="00104BB0">
      <w:pPr>
        <w:pStyle w:val="Heading3"/>
      </w:pPr>
      <w:bookmarkStart w:id="25" w:name="_Toc487100082"/>
      <w:r>
        <w:t>Diagram</w:t>
      </w:r>
      <w:bookmarkEnd w:id="25"/>
    </w:p>
    <w:p w:rsidR="00674E31" w:rsidRPr="00674E31" w:rsidRDefault="00674E31" w:rsidP="00674E31">
      <w:r>
        <w:t xml:space="preserve">Add ApplicationArchitectureDiagram here, see the EA model guideline. </w:t>
      </w:r>
    </w:p>
    <w:p w:rsidR="00611BDB" w:rsidRDefault="00611BDB" w:rsidP="00611BDB">
      <w:pPr>
        <w:pStyle w:val="Heading2"/>
      </w:pPr>
      <w:bookmarkStart w:id="26" w:name="_Toc487100083"/>
      <w:r>
        <w:t xml:space="preserve">Hardware Assignment Diagram </w:t>
      </w:r>
      <w:r w:rsidR="006C4A1F">
        <w:t>(Optional)</w:t>
      </w:r>
      <w:bookmarkEnd w:id="26"/>
    </w:p>
    <w:p w:rsidR="00611BDB" w:rsidRDefault="00960C45" w:rsidP="00960C45">
      <w:pPr>
        <w:pStyle w:val="Heading3"/>
      </w:pPr>
      <w:bookmarkStart w:id="27" w:name="_Toc487100084"/>
      <w:r>
        <w:t>Description</w:t>
      </w:r>
      <w:bookmarkEnd w:id="27"/>
    </w:p>
    <w:p w:rsidR="00960C45" w:rsidRDefault="00960C45" w:rsidP="00960C45">
      <w:pPr>
        <w:pStyle w:val="Heading3"/>
      </w:pPr>
      <w:bookmarkStart w:id="28" w:name="_Toc487100085"/>
      <w:r>
        <w:t>Diagram</w:t>
      </w:r>
      <w:bookmarkEnd w:id="28"/>
    </w:p>
    <w:p w:rsidR="00674E31" w:rsidRPr="00674E31" w:rsidRDefault="00674E31" w:rsidP="00674E31">
      <w:r>
        <w:t>Add HWAssignmentDiagram here, see the EA model guideline</w:t>
      </w:r>
    </w:p>
    <w:p w:rsidR="00611BDB" w:rsidRDefault="00611BDB" w:rsidP="00611BDB">
      <w:pPr>
        <w:pStyle w:val="Heading2"/>
      </w:pPr>
      <w:bookmarkStart w:id="29" w:name="_Toc487100086"/>
      <w:r>
        <w:t>Components Diagram</w:t>
      </w:r>
      <w:bookmarkEnd w:id="29"/>
    </w:p>
    <w:p w:rsidR="00B96D07" w:rsidRDefault="00B96D07" w:rsidP="00B96D07"/>
    <w:p w:rsidR="00B96D07" w:rsidRDefault="00325BF6" w:rsidP="00B96D07">
      <w:pPr>
        <w:pStyle w:val="Heading3"/>
      </w:pPr>
      <w:bookmarkStart w:id="30" w:name="_Toc487100087"/>
      <w:r>
        <w:lastRenderedPageBreak/>
        <w:t>AVM&amp;</w:t>
      </w:r>
      <w:r w:rsidRPr="00447E33">
        <w:t xml:space="preserve"> </w:t>
      </w:r>
      <w:r>
        <w:t>MOD</w:t>
      </w:r>
      <w:bookmarkEnd w:id="30"/>
    </w:p>
    <w:p w:rsidR="00B96D07" w:rsidRDefault="00B96D07" w:rsidP="00B96D07">
      <w:pPr>
        <w:pStyle w:val="Heading4"/>
      </w:pPr>
      <w:bookmarkStart w:id="31" w:name="_Toc484195629"/>
      <w:r>
        <w:t>Description</w:t>
      </w:r>
      <w:bookmarkEnd w:id="31"/>
      <w:r>
        <w:t xml:space="preserve"> </w:t>
      </w:r>
    </w:p>
    <w:p w:rsidR="00325BF6" w:rsidRDefault="00325BF6" w:rsidP="00325BF6">
      <w:pPr>
        <w:spacing w:line="240" w:lineRule="auto"/>
      </w:pPr>
      <w:r>
        <w:t>For GWMv2, a dedicated AVM&amp;</w:t>
      </w:r>
      <w:r w:rsidRPr="00447E33">
        <w:t xml:space="preserve"> </w:t>
      </w:r>
      <w:r>
        <w:t xml:space="preserve">MOD subsystem will be implemented. This AVM&amp;MOD module will be created by ADAS control module and scheduled by ADAS manager module. </w:t>
      </w:r>
    </w:p>
    <w:p w:rsidR="00325BF6" w:rsidRPr="00325BF6" w:rsidRDefault="00325BF6" w:rsidP="00325BF6">
      <w:pPr>
        <w:spacing w:line="240" w:lineRule="auto"/>
      </w:pPr>
      <w:r>
        <w:t>All the system request of AVM&amp;MOD feature will be dispatched to this subsystem. The sensor driver will be managed by camera hub module and the graphics resources will be handled by graphic thread.</w:t>
      </w:r>
    </w:p>
    <w:p w:rsidR="00B96D07" w:rsidRDefault="00B96D07" w:rsidP="00B96D07">
      <w:pPr>
        <w:pStyle w:val="Heading4"/>
      </w:pPr>
      <w:bookmarkStart w:id="32" w:name="_Toc484195630"/>
      <w:r>
        <w:t>Diagram</w:t>
      </w:r>
      <w:bookmarkEnd w:id="32"/>
    </w:p>
    <w:p w:rsidR="00A2478B" w:rsidRPr="00A2478B" w:rsidRDefault="00297269" w:rsidP="00A2478B">
      <w:r w:rsidRPr="00297269">
        <w:rPr>
          <w:noProof/>
          <w:lang w:val="en-US" w:eastAsia="zh-CN"/>
        </w:rPr>
        <w:drawing>
          <wp:inline distT="0" distB="0" distL="0" distR="0">
            <wp:extent cx="5731510" cy="466927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D07" w:rsidRPr="00F31DCC" w:rsidRDefault="00B96D07" w:rsidP="00B96D07"/>
    <w:p w:rsidR="00A2478B" w:rsidRDefault="00A2478B" w:rsidP="00611BDB"/>
    <w:p w:rsidR="00611BDB" w:rsidRPr="00611BDB" w:rsidRDefault="00611BDB" w:rsidP="00611BDB">
      <w:pPr>
        <w:pStyle w:val="Heading2"/>
      </w:pPr>
      <w:bookmarkStart w:id="33" w:name="_Toc487100089"/>
      <w:r>
        <w:lastRenderedPageBreak/>
        <w:t>Interfaces Diagram</w:t>
      </w:r>
      <w:bookmarkEnd w:id="33"/>
    </w:p>
    <w:p w:rsidR="004F29B1" w:rsidRDefault="00214197" w:rsidP="00674E31">
      <w:pPr>
        <w:rPr>
          <w:color w:val="FF0000"/>
        </w:rPr>
      </w:pPr>
      <w:r>
        <w:t>1.</w:t>
      </w:r>
      <w:r w:rsidR="003C12BB">
        <w:t xml:space="preserve"> Adding t</w:t>
      </w:r>
      <w:r w:rsidR="00533391">
        <w:t xml:space="preserve">he </w:t>
      </w:r>
      <w:r w:rsidR="004F29B1" w:rsidRPr="00214197">
        <w:rPr>
          <w:color w:val="0D0D0D" w:themeColor="text1" w:themeTint="F2"/>
        </w:rPr>
        <w:t>FIDL file link</w:t>
      </w:r>
      <w:r>
        <w:rPr>
          <w:color w:val="0D0D0D" w:themeColor="text1" w:themeTint="F2"/>
        </w:rPr>
        <w:t xml:space="preserve">age </w:t>
      </w:r>
      <w:r w:rsidR="00533391">
        <w:rPr>
          <w:color w:val="0D0D0D" w:themeColor="text1" w:themeTint="F2"/>
        </w:rPr>
        <w:t>path in the server is</w:t>
      </w:r>
      <w:r w:rsidR="003C12BB">
        <w:rPr>
          <w:color w:val="0D0D0D" w:themeColor="text1" w:themeTint="F2"/>
        </w:rPr>
        <w:t xml:space="preserve"> a</w:t>
      </w:r>
      <w:r w:rsidR="00533391">
        <w:rPr>
          <w:color w:val="0D0D0D" w:themeColor="text1" w:themeTint="F2"/>
        </w:rPr>
        <w:t xml:space="preserve"> </w:t>
      </w:r>
      <w:r w:rsidR="00533391" w:rsidRPr="00533391">
        <w:rPr>
          <w:color w:val="FF0000"/>
        </w:rPr>
        <w:t>MUST</w:t>
      </w:r>
      <w:r w:rsidRPr="00214197">
        <w:rPr>
          <w:color w:val="0D0D0D" w:themeColor="text1" w:themeTint="F2"/>
        </w:rPr>
        <w:t xml:space="preserve"> </w:t>
      </w:r>
      <w:r w:rsidR="00533391" w:rsidRPr="00214197">
        <w:rPr>
          <w:color w:val="000000" w:themeColor="text1"/>
        </w:rPr>
        <w:t>require</w:t>
      </w:r>
      <w:r w:rsidR="003C12BB">
        <w:rPr>
          <w:color w:val="000000" w:themeColor="text1"/>
        </w:rPr>
        <w:t xml:space="preserve">ment item. </w:t>
      </w:r>
    </w:p>
    <w:p w:rsidR="0049471D" w:rsidRPr="0049471D" w:rsidRDefault="0049471D" w:rsidP="00674E31">
      <w:pPr>
        <w:rPr>
          <w:color w:val="244061" w:themeColor="accent1" w:themeShade="80"/>
        </w:rPr>
      </w:pPr>
      <w:r w:rsidRPr="0049471D">
        <w:rPr>
          <w:color w:val="244061" w:themeColor="accent1" w:themeShade="80"/>
        </w:rPr>
        <w:t>e.g.</w:t>
      </w:r>
    </w:p>
    <w:p w:rsidR="00F16FEA" w:rsidRPr="00F16FEA" w:rsidRDefault="00F16FEA" w:rsidP="00674E31">
      <w:pPr>
        <w:rPr>
          <w:color w:val="244061" w:themeColor="accent1" w:themeShade="80"/>
          <w:u w:val="single"/>
        </w:rPr>
      </w:pPr>
      <w:r w:rsidRPr="00F16FEA">
        <w:rPr>
          <w:color w:val="244061" w:themeColor="accent1" w:themeShade="80"/>
          <w:u w:val="single"/>
        </w:rPr>
        <w:t>https://stash1.harman.com/login?next=/projects/INT_</w:t>
      </w:r>
      <w:r w:rsidR="0049471D">
        <w:rPr>
          <w:color w:val="244061" w:themeColor="accent1" w:themeShade="80"/>
          <w:u w:val="single"/>
        </w:rPr>
        <w:t>GWM_V2MH/repos/contracts-gwm_v2mh</w:t>
      </w:r>
      <w:r w:rsidRPr="00F16FEA">
        <w:rPr>
          <w:color w:val="244061" w:themeColor="accent1" w:themeShade="80"/>
          <w:u w:val="single"/>
        </w:rPr>
        <w:t>/ browse/packages/genivi/intf/fidl</w:t>
      </w:r>
      <w:r w:rsidR="0049471D">
        <w:rPr>
          <w:color w:val="244061" w:themeColor="accent1" w:themeShade="80"/>
          <w:u w:val="single"/>
        </w:rPr>
        <w:t>/example</w:t>
      </w:r>
      <w:r w:rsidRPr="00F16FEA">
        <w:rPr>
          <w:color w:val="244061" w:themeColor="accent1" w:themeShade="80"/>
          <w:u w:val="single"/>
        </w:rPr>
        <w:t>.fidl</w:t>
      </w:r>
    </w:p>
    <w:p w:rsidR="004F29B1" w:rsidRDefault="00214197" w:rsidP="00674E31">
      <w:r>
        <w:t xml:space="preserve">2. Add the interface description in </w:t>
      </w:r>
      <w:r w:rsidRPr="00214197">
        <w:t>written language</w:t>
      </w:r>
      <w:r>
        <w:t xml:space="preserve"> or table format.</w:t>
      </w:r>
    </w:p>
    <w:p w:rsidR="00DF6AA5" w:rsidRDefault="00325BF6" w:rsidP="00674E31">
      <w:r w:rsidRPr="00A64BFE">
        <w:rPr>
          <w:noProof/>
          <w:lang w:val="en-US" w:eastAsia="zh-CN"/>
        </w:rPr>
        <w:drawing>
          <wp:inline distT="0" distB="0" distL="0" distR="0" wp14:anchorId="08CD5E8F" wp14:editId="49B15057">
            <wp:extent cx="5683885" cy="3774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6AA5">
        <w:br w:type="page"/>
      </w:r>
    </w:p>
    <w:p w:rsidR="009E6161" w:rsidRDefault="00DF6AA5" w:rsidP="009E6161">
      <w:pPr>
        <w:pStyle w:val="Heading1"/>
      </w:pPr>
      <w:bookmarkStart w:id="34" w:name="_Toc487100090"/>
      <w:r>
        <w:lastRenderedPageBreak/>
        <w:t xml:space="preserve">Dynamic </w:t>
      </w:r>
      <w:r w:rsidR="00F0375C" w:rsidRPr="001776C0">
        <w:t>Behavior</w:t>
      </w:r>
      <w:bookmarkEnd w:id="34"/>
    </w:p>
    <w:p w:rsidR="00284378" w:rsidRDefault="00284378" w:rsidP="00284378">
      <w:pPr>
        <w:pStyle w:val="Heading2"/>
      </w:pPr>
      <w:bookmarkStart w:id="35" w:name="_Toc484540808"/>
      <w:bookmarkStart w:id="36" w:name="_Toc487100091"/>
      <w:r>
        <w:t>External Dependencies</w:t>
      </w:r>
      <w:bookmarkEnd w:id="35"/>
      <w:bookmarkEnd w:id="36"/>
    </w:p>
    <w:p w:rsidR="00284378" w:rsidRDefault="00284378" w:rsidP="00284378">
      <w:pPr>
        <w:pStyle w:val="Heading3"/>
      </w:pPr>
      <w:bookmarkStart w:id="37" w:name="_Toc484540809"/>
      <w:bookmarkStart w:id="38" w:name="_Toc487100092"/>
      <w:r>
        <w:t>Description</w:t>
      </w:r>
      <w:bookmarkEnd w:id="37"/>
      <w:bookmarkEnd w:id="38"/>
    </w:p>
    <w:p w:rsidR="00284378" w:rsidRDefault="00284378" w:rsidP="00284378">
      <w:pPr>
        <w:pStyle w:val="Heading3"/>
      </w:pPr>
      <w:bookmarkStart w:id="39" w:name="_Toc484540810"/>
      <w:bookmarkStart w:id="40" w:name="_Toc487100093"/>
      <w:r>
        <w:t>Diagra</w:t>
      </w:r>
      <w:bookmarkEnd w:id="39"/>
      <w:r w:rsidR="000507CD">
        <w:t>m</w:t>
      </w:r>
      <w:bookmarkEnd w:id="40"/>
    </w:p>
    <w:p w:rsidR="00214197" w:rsidRPr="00214197" w:rsidRDefault="00214197" w:rsidP="00214197"/>
    <w:p w:rsidR="00214197" w:rsidRDefault="00B66F82" w:rsidP="00FF598F">
      <w:pPr>
        <w:pStyle w:val="Heading2"/>
      </w:pPr>
      <w:bookmarkStart w:id="41" w:name="_Toc484540811"/>
      <w:bookmarkStart w:id="42" w:name="_Toc487100094"/>
      <w:bookmarkStart w:id="43" w:name="OLE_LINK3"/>
      <w:bookmarkStart w:id="44" w:name="OLE_LINK4"/>
      <w:bookmarkStart w:id="45" w:name="OLE_LINK5"/>
      <w:r>
        <w:t>Startup</w:t>
      </w:r>
      <w:r w:rsidR="000507CD">
        <w:t xml:space="preserve"> </w:t>
      </w:r>
      <w:r>
        <w:t>/</w:t>
      </w:r>
      <w:r w:rsidR="000507CD">
        <w:t xml:space="preserve"> </w:t>
      </w:r>
      <w:r>
        <w:t>Shutdown</w:t>
      </w:r>
      <w:bookmarkEnd w:id="41"/>
      <w:bookmarkEnd w:id="42"/>
    </w:p>
    <w:p w:rsidR="00B66F82" w:rsidRDefault="00214197" w:rsidP="00214197">
      <w:r>
        <w:t>Describe the main process or components startup / shutdown behaviour with lifecycle in your domain. What persistency data should</w:t>
      </w:r>
      <w:r w:rsidR="00295C00">
        <w:t xml:space="preserve"> recovery</w:t>
      </w:r>
      <w:r w:rsidR="00295C00" w:rsidRPr="00295C00">
        <w:t xml:space="preserve"> </w:t>
      </w:r>
      <w:r w:rsidR="00295C00">
        <w:t>and store at the startup / shudown</w:t>
      </w:r>
      <w:r>
        <w:t xml:space="preserve"> </w:t>
      </w:r>
      <w:r w:rsidR="008F0F31">
        <w:t>phase</w:t>
      </w:r>
      <w:r w:rsidR="00295C00">
        <w:t>.</w:t>
      </w:r>
    </w:p>
    <w:p w:rsidR="00B66F82" w:rsidRPr="00F31DCC" w:rsidRDefault="00B66F82" w:rsidP="00B66F82">
      <w:pPr>
        <w:pStyle w:val="Heading3"/>
      </w:pPr>
      <w:bookmarkStart w:id="46" w:name="_Toc484540812"/>
      <w:bookmarkStart w:id="47" w:name="_Toc487100095"/>
      <w:bookmarkEnd w:id="43"/>
      <w:bookmarkEnd w:id="44"/>
      <w:bookmarkEnd w:id="45"/>
      <w:r>
        <w:t>Description</w:t>
      </w:r>
      <w:bookmarkEnd w:id="46"/>
      <w:bookmarkEnd w:id="47"/>
    </w:p>
    <w:p w:rsidR="00B66F82" w:rsidRDefault="00B66F82" w:rsidP="00B66F82">
      <w:pPr>
        <w:pStyle w:val="Heading3"/>
      </w:pPr>
      <w:bookmarkStart w:id="48" w:name="_Toc484540813"/>
      <w:bookmarkStart w:id="49" w:name="_Toc487100096"/>
      <w:r>
        <w:t>Diagram</w:t>
      </w:r>
      <w:bookmarkEnd w:id="48"/>
      <w:bookmarkEnd w:id="49"/>
    </w:p>
    <w:p w:rsidR="00214197" w:rsidRPr="00214197" w:rsidRDefault="00214197" w:rsidP="00214197"/>
    <w:p w:rsidR="0066162C" w:rsidRDefault="0066162C" w:rsidP="0066162C">
      <w:pPr>
        <w:pStyle w:val="Heading2"/>
      </w:pPr>
      <w:bookmarkStart w:id="50" w:name="_Toc484540814"/>
      <w:bookmarkStart w:id="51" w:name="_Toc487100097"/>
      <w:r>
        <w:t xml:space="preserve">Use Case </w:t>
      </w:r>
      <w:bookmarkEnd w:id="50"/>
      <w:r>
        <w:t>Sequences</w:t>
      </w:r>
      <w:bookmarkEnd w:id="51"/>
    </w:p>
    <w:p w:rsidR="00295C00" w:rsidRPr="00295C00" w:rsidRDefault="00295C00" w:rsidP="00295C00">
      <w:r>
        <w:t xml:space="preserve">Describe the major and typical use case sequences </w:t>
      </w:r>
    </w:p>
    <w:p w:rsidR="0066162C" w:rsidRDefault="0066162C" w:rsidP="0066162C">
      <w:pPr>
        <w:pStyle w:val="Heading3"/>
      </w:pPr>
      <w:bookmarkStart w:id="52" w:name="_Toc484540815"/>
      <w:bookmarkStart w:id="53" w:name="_Toc487100098"/>
      <w:r>
        <w:t xml:space="preserve">Use Case 1 </w:t>
      </w:r>
      <w:bookmarkEnd w:id="52"/>
      <w:bookmarkEnd w:id="53"/>
      <w:r w:rsidR="00811591">
        <w:rPr>
          <w:rFonts w:hint="eastAsia"/>
          <w:lang w:eastAsia="zh-CN"/>
        </w:rPr>
        <w:t xml:space="preserve">enable </w:t>
      </w:r>
      <w:r w:rsidR="00811591">
        <w:rPr>
          <w:lang w:eastAsia="zh-CN"/>
        </w:rPr>
        <w:t>single</w:t>
      </w:r>
      <w:r w:rsidR="00811591">
        <w:rPr>
          <w:rFonts w:hint="eastAsia"/>
          <w:lang w:eastAsia="zh-CN"/>
        </w:rPr>
        <w:t xml:space="preserve"> full camera view</w:t>
      </w:r>
    </w:p>
    <w:p w:rsidR="0066162C" w:rsidRDefault="0066162C" w:rsidP="0066162C">
      <w:pPr>
        <w:pStyle w:val="Heading4"/>
        <w:rPr>
          <w:i w:val="0"/>
          <w:lang w:eastAsia="zh-CN"/>
        </w:rPr>
      </w:pPr>
      <w:r w:rsidRPr="0066162C">
        <w:rPr>
          <w:i w:val="0"/>
        </w:rPr>
        <w:t>Description</w:t>
      </w:r>
    </w:p>
    <w:p w:rsidR="00811591" w:rsidRPr="00811591" w:rsidRDefault="005C328E" w:rsidP="00811591">
      <w:pPr>
        <w:rPr>
          <w:lang w:eastAsia="zh-CN"/>
        </w:rPr>
      </w:pPr>
      <w:r>
        <w:rPr>
          <w:lang w:eastAsia="zh-CN"/>
        </w:rPr>
        <w:t xml:space="preserve">User </w:t>
      </w:r>
      <w:r w:rsidR="00811591">
        <w:rPr>
          <w:lang w:eastAsia="zh-CN"/>
        </w:rPr>
        <w:t>request</w:t>
      </w:r>
      <w:r w:rsidR="00811591">
        <w:rPr>
          <w:rFonts w:hint="eastAsia"/>
          <w:lang w:eastAsia="zh-CN"/>
        </w:rPr>
        <w:t xml:space="preserve"> to show a full screen view of single </w:t>
      </w:r>
      <w:r w:rsidR="00811591">
        <w:rPr>
          <w:lang w:eastAsia="zh-CN"/>
        </w:rPr>
        <w:t>camera</w:t>
      </w:r>
      <w:r w:rsidR="00811591">
        <w:rPr>
          <w:rFonts w:hint="eastAsia"/>
          <w:lang w:eastAsia="zh-CN"/>
        </w:rPr>
        <w:t xml:space="preserve"> view</w:t>
      </w:r>
      <w:r>
        <w:rPr>
          <w:lang w:eastAsia="zh-CN"/>
        </w:rPr>
        <w:t>.</w:t>
      </w:r>
    </w:p>
    <w:p w:rsidR="0066162C" w:rsidRDefault="0066162C" w:rsidP="0066162C">
      <w:pPr>
        <w:pStyle w:val="Heading4"/>
        <w:rPr>
          <w:i w:val="0"/>
          <w:lang w:eastAsia="zh-CN"/>
        </w:rPr>
      </w:pPr>
      <w:r w:rsidRPr="0066162C">
        <w:rPr>
          <w:i w:val="0"/>
        </w:rPr>
        <w:lastRenderedPageBreak/>
        <w:t>Diagram</w:t>
      </w:r>
    </w:p>
    <w:p w:rsidR="00811591" w:rsidRPr="00811591" w:rsidRDefault="005C328E" w:rsidP="00811591">
      <w:pPr>
        <w:rPr>
          <w:lang w:eastAsia="zh-CN"/>
        </w:rPr>
      </w:pPr>
      <w:r w:rsidRPr="005C328E">
        <w:rPr>
          <w:noProof/>
          <w:lang w:val="en-US" w:eastAsia="zh-CN"/>
        </w:rPr>
        <w:drawing>
          <wp:inline distT="0" distB="0" distL="0" distR="0">
            <wp:extent cx="3206338" cy="2836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22" cy="28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62C" w:rsidRDefault="0066162C" w:rsidP="0066162C">
      <w:pPr>
        <w:pStyle w:val="Heading3"/>
      </w:pPr>
      <w:bookmarkStart w:id="54" w:name="_Toc484540816"/>
      <w:bookmarkStart w:id="55" w:name="_Toc487100099"/>
      <w:r>
        <w:t xml:space="preserve">Use Case </w:t>
      </w:r>
      <w:bookmarkEnd w:id="54"/>
      <w:bookmarkEnd w:id="55"/>
      <w:r w:rsidR="00811591">
        <w:rPr>
          <w:rFonts w:hint="eastAsia"/>
          <w:lang w:eastAsia="zh-CN"/>
        </w:rPr>
        <w:t xml:space="preserve">2 enable </w:t>
      </w:r>
      <w:r w:rsidR="005C328E">
        <w:rPr>
          <w:lang w:eastAsia="zh-CN"/>
        </w:rPr>
        <w:t>cross traffic assist</w:t>
      </w:r>
    </w:p>
    <w:p w:rsidR="0066162C" w:rsidRDefault="0066162C" w:rsidP="0066162C">
      <w:pPr>
        <w:pStyle w:val="Heading4"/>
        <w:rPr>
          <w:i w:val="0"/>
          <w:lang w:eastAsia="zh-CN"/>
        </w:rPr>
      </w:pPr>
      <w:r w:rsidRPr="0066162C">
        <w:rPr>
          <w:i w:val="0"/>
        </w:rPr>
        <w:t>Description</w:t>
      </w:r>
    </w:p>
    <w:p w:rsidR="00811591" w:rsidRPr="00811591" w:rsidRDefault="005C328E" w:rsidP="00811591">
      <w:pPr>
        <w:rPr>
          <w:lang w:eastAsia="zh-CN"/>
        </w:rPr>
      </w:pPr>
      <w:r>
        <w:rPr>
          <w:lang w:eastAsia="zh-CN"/>
        </w:rPr>
        <w:t>User request to enable cross traffic assist wi</w:t>
      </w:r>
      <w:r w:rsidR="00031C05">
        <w:rPr>
          <w:lang w:eastAsia="zh-CN"/>
        </w:rPr>
        <w:t>th front view</w:t>
      </w:r>
      <w:r>
        <w:rPr>
          <w:lang w:eastAsia="zh-CN"/>
        </w:rPr>
        <w:t>.</w:t>
      </w:r>
      <w:r w:rsidR="00811591">
        <w:rPr>
          <w:rFonts w:hint="eastAsia"/>
          <w:lang w:eastAsia="zh-CN"/>
        </w:rPr>
        <w:t xml:space="preserve"> </w:t>
      </w:r>
    </w:p>
    <w:p w:rsidR="0066162C" w:rsidRPr="0066162C" w:rsidRDefault="0066162C" w:rsidP="0066162C">
      <w:pPr>
        <w:pStyle w:val="Heading4"/>
        <w:rPr>
          <w:i w:val="0"/>
        </w:rPr>
      </w:pPr>
      <w:r w:rsidRPr="0066162C">
        <w:rPr>
          <w:i w:val="0"/>
        </w:rPr>
        <w:t>Diagram</w:t>
      </w:r>
    </w:p>
    <w:p w:rsidR="0066162C" w:rsidRPr="0066162C" w:rsidRDefault="005C6435" w:rsidP="0066162C">
      <w:r w:rsidRPr="005C6435">
        <w:rPr>
          <w:noProof/>
          <w:lang w:val="en-US" w:eastAsia="zh-CN"/>
        </w:rPr>
        <w:drawing>
          <wp:inline distT="0" distB="0" distL="0" distR="0">
            <wp:extent cx="4533900" cy="340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62C" w:rsidRPr="0066162C" w:rsidRDefault="0066162C" w:rsidP="0066162C"/>
    <w:p w:rsidR="00DF6AA5" w:rsidRDefault="00DF6AA5" w:rsidP="00960C45">
      <w:pPr>
        <w:pStyle w:val="Heading2"/>
      </w:pPr>
      <w:r>
        <w:br w:type="page"/>
      </w:r>
    </w:p>
    <w:p w:rsidR="00075224" w:rsidRDefault="00DF6AA5" w:rsidP="00DF6AA5">
      <w:pPr>
        <w:pStyle w:val="Heading1"/>
      </w:pPr>
      <w:bookmarkStart w:id="56" w:name="_Toc487100100"/>
      <w:r>
        <w:lastRenderedPageBreak/>
        <w:t>Test Environment</w:t>
      </w:r>
      <w:bookmarkEnd w:id="56"/>
    </w:p>
    <w:p w:rsidR="00075224" w:rsidRDefault="00075224">
      <w:pPr>
        <w:spacing w:after="0" w:line="240" w:lineRule="auto"/>
      </w:pPr>
      <w:r>
        <w:br w:type="page"/>
      </w:r>
    </w:p>
    <w:p w:rsidR="00075224" w:rsidRDefault="00890712" w:rsidP="00890712">
      <w:pPr>
        <w:pStyle w:val="Heading1"/>
      </w:pPr>
      <w:bookmarkStart w:id="57" w:name="_Toc487100101"/>
      <w:bookmarkStart w:id="58" w:name="OLE_LINK1"/>
      <w:bookmarkStart w:id="59" w:name="OLE_LINK2"/>
      <w:r w:rsidRPr="00890712">
        <w:lastRenderedPageBreak/>
        <w:t>Traceability</w:t>
      </w:r>
      <w:bookmarkEnd w:id="57"/>
    </w:p>
    <w:tbl>
      <w:tblPr>
        <w:tblW w:w="8917" w:type="dxa"/>
        <w:tblInd w:w="99" w:type="dxa"/>
        <w:tblLook w:val="04A0" w:firstRow="1" w:lastRow="0" w:firstColumn="1" w:lastColumn="0" w:noHBand="0" w:noVBand="1"/>
      </w:tblPr>
      <w:tblGrid>
        <w:gridCol w:w="1475"/>
        <w:gridCol w:w="2117"/>
        <w:gridCol w:w="2732"/>
        <w:gridCol w:w="2593"/>
      </w:tblGrid>
      <w:tr w:rsidR="00054675" w:rsidRPr="00D75C7F" w:rsidTr="001D76AC">
        <w:trPr>
          <w:trHeight w:val="510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 w:themeFill="background1" w:themeFillShade="F2"/>
            <w:vAlign w:val="center"/>
            <w:hideMark/>
          </w:tcPr>
          <w:bookmarkEnd w:id="58"/>
          <w:bookmarkEnd w:id="59"/>
          <w:p w:rsidR="00054675" w:rsidRPr="00890712" w:rsidRDefault="00054675" w:rsidP="00607E51">
            <w:pPr>
              <w:spacing w:after="0" w:line="240" w:lineRule="auto"/>
              <w:jc w:val="center"/>
              <w:rPr>
                <w:rFonts w:asciiTheme="minorHAnsi" w:eastAsia="Arial Unicode MS" w:hAnsiTheme="minorHAnsi" w:cs="Arial Unicode MS"/>
                <w:b/>
                <w:color w:val="365F91" w:themeColor="accent1" w:themeShade="BF"/>
                <w:lang w:val="en-US" w:eastAsia="zh-CN"/>
              </w:rPr>
            </w:pPr>
            <w:r w:rsidRPr="00890712">
              <w:rPr>
                <w:rFonts w:asciiTheme="minorHAnsi" w:eastAsia="Arial Unicode MS" w:hAnsiTheme="minorHAnsi" w:cs="Arial Unicode MS"/>
                <w:b/>
                <w:color w:val="365F91" w:themeColor="accent1" w:themeShade="BF"/>
                <w:lang w:val="en-US" w:eastAsia="zh-CN"/>
              </w:rPr>
              <w:t>TRS ID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 w:themeFill="background1" w:themeFillShade="F2"/>
            <w:vAlign w:val="center"/>
            <w:hideMark/>
          </w:tcPr>
          <w:p w:rsidR="00054675" w:rsidRPr="00890712" w:rsidRDefault="00054675" w:rsidP="00607E51">
            <w:pPr>
              <w:spacing w:after="0" w:line="240" w:lineRule="auto"/>
              <w:jc w:val="center"/>
              <w:rPr>
                <w:rFonts w:asciiTheme="minorHAnsi" w:eastAsia="Arial Unicode MS" w:hAnsiTheme="minorHAnsi" w:cs="Arial Unicode MS"/>
                <w:b/>
                <w:color w:val="365F91" w:themeColor="accent1" w:themeShade="BF"/>
                <w:lang w:val="en-US" w:eastAsia="zh-CN"/>
              </w:rPr>
            </w:pPr>
            <w:r w:rsidRPr="00890712">
              <w:rPr>
                <w:rFonts w:asciiTheme="minorHAnsi" w:eastAsia="Arial Unicode MS" w:hAnsiTheme="minorHAnsi" w:cs="Arial Unicode MS"/>
                <w:b/>
                <w:color w:val="365F91" w:themeColor="accent1" w:themeShade="BF"/>
                <w:lang w:val="en-US" w:eastAsia="zh-CN"/>
              </w:rPr>
              <w:t>TRS Description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 w:themeFill="background1" w:themeFillShade="F2"/>
            <w:vAlign w:val="center"/>
            <w:hideMark/>
          </w:tcPr>
          <w:p w:rsidR="00054675" w:rsidRPr="00890712" w:rsidRDefault="00054675" w:rsidP="00607E51">
            <w:pPr>
              <w:spacing w:after="0" w:line="240" w:lineRule="auto"/>
              <w:jc w:val="center"/>
              <w:rPr>
                <w:rFonts w:asciiTheme="minorHAnsi" w:eastAsia="Arial Unicode MS" w:hAnsiTheme="minorHAnsi" w:cs="Arial Unicode MS"/>
                <w:b/>
                <w:color w:val="365F91" w:themeColor="accent1" w:themeShade="BF"/>
                <w:lang w:val="en-US" w:eastAsia="zh-CN"/>
              </w:rPr>
            </w:pPr>
            <w:r w:rsidRPr="00890712">
              <w:rPr>
                <w:rFonts w:asciiTheme="minorHAnsi" w:eastAsia="Arial Unicode MS" w:hAnsiTheme="minorHAnsi" w:cs="Arial Unicode MS"/>
                <w:b/>
                <w:color w:val="365F91" w:themeColor="accent1" w:themeShade="BF"/>
                <w:lang w:val="en-US" w:eastAsia="zh-CN"/>
              </w:rPr>
              <w:t>Component Name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 w:themeFill="background1" w:themeFillShade="F2"/>
            <w:vAlign w:val="center"/>
          </w:tcPr>
          <w:p w:rsidR="006133EF" w:rsidRDefault="00054675" w:rsidP="001D76AC">
            <w:pPr>
              <w:spacing w:after="0" w:line="240" w:lineRule="auto"/>
              <w:jc w:val="center"/>
              <w:rPr>
                <w:rFonts w:asciiTheme="minorHAnsi" w:eastAsia="Arial Unicode MS" w:hAnsiTheme="minorHAnsi" w:cs="Arial Unicode MS"/>
                <w:b/>
                <w:color w:val="365F91" w:themeColor="accent1" w:themeShade="BF"/>
                <w:lang w:val="en-US" w:eastAsia="zh-CN"/>
              </w:rPr>
            </w:pPr>
            <w:r>
              <w:rPr>
                <w:rFonts w:asciiTheme="minorHAnsi" w:eastAsia="Arial Unicode MS" w:hAnsiTheme="minorHAnsi" w:cs="Arial Unicode MS"/>
                <w:b/>
                <w:color w:val="365F91" w:themeColor="accent1" w:themeShade="BF"/>
                <w:lang w:val="en-US" w:eastAsia="zh-CN"/>
              </w:rPr>
              <w:t>Section</w:t>
            </w:r>
            <w:r w:rsidR="006133EF">
              <w:rPr>
                <w:rFonts w:asciiTheme="minorHAnsi" w:eastAsia="Arial Unicode MS" w:hAnsiTheme="minorHAnsi" w:cs="Arial Unicode MS"/>
                <w:b/>
                <w:color w:val="365F91" w:themeColor="accent1" w:themeShade="BF"/>
                <w:lang w:val="en-US" w:eastAsia="zh-CN"/>
              </w:rPr>
              <w:t xml:space="preserve"> Number</w:t>
            </w:r>
          </w:p>
          <w:p w:rsidR="00054675" w:rsidRPr="00890712" w:rsidRDefault="006133EF" w:rsidP="001D76AC">
            <w:pPr>
              <w:spacing w:after="0" w:line="240" w:lineRule="auto"/>
              <w:jc w:val="center"/>
              <w:rPr>
                <w:rFonts w:asciiTheme="minorHAnsi" w:eastAsia="Arial Unicode MS" w:hAnsiTheme="minorHAnsi" w:cs="Arial Unicode MS"/>
                <w:b/>
                <w:color w:val="365F91" w:themeColor="accent1" w:themeShade="BF"/>
                <w:lang w:val="en-US" w:eastAsia="zh-CN"/>
              </w:rPr>
            </w:pPr>
            <w:r>
              <w:rPr>
                <w:rFonts w:asciiTheme="minorHAnsi" w:eastAsia="Arial Unicode MS" w:hAnsiTheme="minorHAnsi" w:cs="Arial Unicode MS"/>
                <w:b/>
                <w:color w:val="365F91" w:themeColor="accent1" w:themeShade="BF"/>
                <w:lang w:val="en-US" w:eastAsia="zh-CN"/>
              </w:rPr>
              <w:t>in this Document</w:t>
            </w:r>
          </w:p>
        </w:tc>
      </w:tr>
      <w:tr w:rsidR="00054675" w:rsidRPr="00D75C7F" w:rsidTr="00054675">
        <w:trPr>
          <w:trHeight w:val="334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4675" w:rsidRPr="00D75C7F" w:rsidRDefault="00054675" w:rsidP="00607E51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sz w:val="15"/>
                <w:szCs w:val="21"/>
                <w:lang w:val="en-US" w:eastAsia="zh-CN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4675" w:rsidRPr="00D75C7F" w:rsidRDefault="00054675" w:rsidP="00607E51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sz w:val="15"/>
                <w:szCs w:val="21"/>
                <w:lang w:val="en-US" w:eastAsia="zh-CN"/>
              </w:rPr>
            </w:pPr>
          </w:p>
        </w:tc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4675" w:rsidRPr="00D75C7F" w:rsidRDefault="00054675" w:rsidP="00607E51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sz w:val="15"/>
                <w:szCs w:val="21"/>
                <w:lang w:val="en-US" w:eastAsia="zh-CN"/>
              </w:rPr>
            </w:pPr>
          </w:p>
        </w:tc>
        <w:tc>
          <w:tcPr>
            <w:tcW w:w="2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675" w:rsidRPr="00D75C7F" w:rsidRDefault="00054675" w:rsidP="00607E51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sz w:val="15"/>
                <w:szCs w:val="21"/>
                <w:lang w:val="en-US" w:eastAsia="zh-CN"/>
              </w:rPr>
            </w:pPr>
          </w:p>
        </w:tc>
      </w:tr>
      <w:tr w:rsidR="00054675" w:rsidRPr="00D75C7F" w:rsidTr="00054675">
        <w:trPr>
          <w:trHeight w:val="334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4675" w:rsidRPr="00D75C7F" w:rsidRDefault="00054675" w:rsidP="00607E51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sz w:val="15"/>
                <w:szCs w:val="21"/>
                <w:lang w:val="en-US" w:eastAsia="zh-CN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4675" w:rsidRPr="00D75C7F" w:rsidRDefault="00054675" w:rsidP="00607E51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sz w:val="15"/>
                <w:szCs w:val="21"/>
                <w:lang w:val="en-US" w:eastAsia="zh-CN"/>
              </w:rPr>
            </w:pPr>
          </w:p>
        </w:tc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4675" w:rsidRDefault="00054675" w:rsidP="00607E51"/>
        </w:tc>
        <w:tc>
          <w:tcPr>
            <w:tcW w:w="2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675" w:rsidRDefault="00054675" w:rsidP="00607E51"/>
        </w:tc>
      </w:tr>
      <w:tr w:rsidR="00054675" w:rsidRPr="00D75C7F" w:rsidTr="00054675">
        <w:trPr>
          <w:trHeight w:val="334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4675" w:rsidRPr="00D75C7F" w:rsidRDefault="00054675" w:rsidP="00607E51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sz w:val="15"/>
                <w:szCs w:val="21"/>
                <w:lang w:val="en-US" w:eastAsia="zh-CN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4675" w:rsidRPr="00D75C7F" w:rsidRDefault="00054675" w:rsidP="00607E51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sz w:val="15"/>
                <w:szCs w:val="21"/>
                <w:lang w:val="en-US" w:eastAsia="zh-CN"/>
              </w:rPr>
            </w:pPr>
          </w:p>
        </w:tc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4675" w:rsidRDefault="00054675" w:rsidP="00607E51"/>
        </w:tc>
        <w:tc>
          <w:tcPr>
            <w:tcW w:w="2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675" w:rsidRDefault="00054675" w:rsidP="00607E51"/>
        </w:tc>
      </w:tr>
      <w:tr w:rsidR="00054675" w:rsidRPr="00D75C7F" w:rsidTr="00054675">
        <w:trPr>
          <w:trHeight w:val="334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4675" w:rsidRPr="00D75C7F" w:rsidRDefault="00054675" w:rsidP="00607E51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sz w:val="15"/>
                <w:szCs w:val="21"/>
                <w:lang w:val="en-US" w:eastAsia="zh-CN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4675" w:rsidRPr="00D75C7F" w:rsidRDefault="00054675" w:rsidP="00607E51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sz w:val="15"/>
                <w:szCs w:val="21"/>
                <w:lang w:val="en-US" w:eastAsia="zh-CN"/>
              </w:rPr>
            </w:pPr>
          </w:p>
        </w:tc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4675" w:rsidRDefault="00054675" w:rsidP="00607E51"/>
        </w:tc>
        <w:tc>
          <w:tcPr>
            <w:tcW w:w="2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675" w:rsidRDefault="00054675" w:rsidP="00607E51"/>
        </w:tc>
      </w:tr>
      <w:tr w:rsidR="00054675" w:rsidRPr="00D75C7F" w:rsidTr="00054675">
        <w:trPr>
          <w:trHeight w:val="334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4675" w:rsidRPr="00D75C7F" w:rsidRDefault="00054675" w:rsidP="00607E51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sz w:val="15"/>
                <w:szCs w:val="21"/>
                <w:lang w:val="en-US" w:eastAsia="zh-CN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4675" w:rsidRPr="00D75C7F" w:rsidRDefault="00054675" w:rsidP="00607E51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sz w:val="15"/>
                <w:szCs w:val="21"/>
                <w:lang w:val="en-US" w:eastAsia="zh-CN"/>
              </w:rPr>
            </w:pPr>
          </w:p>
        </w:tc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4675" w:rsidRDefault="00054675" w:rsidP="00607E51"/>
        </w:tc>
        <w:tc>
          <w:tcPr>
            <w:tcW w:w="2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675" w:rsidRDefault="00054675" w:rsidP="00607E51"/>
        </w:tc>
      </w:tr>
    </w:tbl>
    <w:p w:rsidR="00890712" w:rsidRPr="00890712" w:rsidRDefault="00890712" w:rsidP="00890712"/>
    <w:sectPr w:rsidR="00890712" w:rsidRPr="00890712" w:rsidSect="00307D60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343" w:rsidRDefault="00B60343" w:rsidP="00C9459B">
      <w:pPr>
        <w:spacing w:after="0" w:line="240" w:lineRule="auto"/>
      </w:pPr>
      <w:r>
        <w:separator/>
      </w:r>
    </w:p>
  </w:endnote>
  <w:endnote w:type="continuationSeparator" w:id="0">
    <w:p w:rsidR="00B60343" w:rsidRDefault="00B60343" w:rsidP="00C94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E51" w:rsidRPr="00805270" w:rsidRDefault="00607E51" w:rsidP="00C03B37">
    <w:pPr>
      <w:pStyle w:val="Footer"/>
      <w:pBdr>
        <w:top w:val="single" w:sz="4" w:space="0" w:color="auto"/>
      </w:pBdr>
      <w:tabs>
        <w:tab w:val="clear" w:pos="4513"/>
      </w:tabs>
      <w:rPr>
        <w:lang w:val="de-DE"/>
      </w:rPr>
    </w:pPr>
    <w:r w:rsidRPr="00805270">
      <w:rPr>
        <w:lang w:val="de-DE"/>
      </w:rPr>
      <w:t>Author:</w:t>
    </w:r>
    <w:bookmarkStart w:id="66" w:name="AEnd"/>
    <w:bookmarkEnd w:id="66"/>
    <w:r w:rsidRPr="00805270">
      <w:rPr>
        <w:lang w:val="de-DE"/>
      </w:rPr>
      <w:t xml:space="preserve"> </w:t>
    </w:r>
    <w:fldSimple w:instr=" AUTHOR   \* MERGEFORMAT ">
      <w:r w:rsidRPr="00940759">
        <w:rPr>
          <w:noProof/>
          <w:lang w:val="de-DE"/>
        </w:rPr>
        <w:t>Kevin</w:t>
      </w:r>
      <w:r>
        <w:rPr>
          <w:noProof/>
        </w:rPr>
        <w:t xml:space="preserve"> Huang</w:t>
      </w:r>
    </w:fldSimple>
    <w:r w:rsidRPr="00805270">
      <w:rPr>
        <w:lang w:val="de-DE"/>
      </w:rPr>
      <w:tab/>
    </w:r>
    <w:r>
      <w:rPr>
        <w:lang w:val="de-DE"/>
      </w:rPr>
      <w:t>Page</w:t>
    </w:r>
    <w:r w:rsidRPr="00805270">
      <w:rPr>
        <w:lang w:val="de-DE"/>
      </w:rPr>
      <w:t xml:space="preserve">  </w:t>
    </w:r>
    <w:r>
      <w:fldChar w:fldCharType="begin"/>
    </w:r>
    <w:r w:rsidRPr="00805270">
      <w:rPr>
        <w:lang w:val="de-DE"/>
      </w:rPr>
      <w:instrText xml:space="preserve"> PAGE </w:instrText>
    </w:r>
    <w:r>
      <w:fldChar w:fldCharType="separate"/>
    </w:r>
    <w:r w:rsidR="005C6435">
      <w:rPr>
        <w:noProof/>
        <w:lang w:val="de-DE"/>
      </w:rPr>
      <w:t>9</w:t>
    </w:r>
    <w:r>
      <w:fldChar w:fldCharType="end"/>
    </w:r>
    <w:r w:rsidRPr="00805270">
      <w:rPr>
        <w:lang w:val="de-DE"/>
      </w:rPr>
      <w:t xml:space="preserve"> </w:t>
    </w:r>
    <w:r>
      <w:rPr>
        <w:lang w:val="de-DE"/>
      </w:rPr>
      <w:t>of</w:t>
    </w:r>
    <w:r w:rsidRPr="00805270">
      <w:rPr>
        <w:lang w:val="de-DE"/>
      </w:rPr>
      <w:t xml:space="preserve"> </w:t>
    </w:r>
    <w:r>
      <w:fldChar w:fldCharType="begin"/>
    </w:r>
    <w:r w:rsidRPr="00805270">
      <w:rPr>
        <w:lang w:val="de-DE"/>
      </w:rPr>
      <w:instrText xml:space="preserve"> NUMPAGES </w:instrText>
    </w:r>
    <w:r>
      <w:fldChar w:fldCharType="separate"/>
    </w:r>
    <w:r w:rsidR="005C6435">
      <w:rPr>
        <w:noProof/>
        <w:lang w:val="de-DE"/>
      </w:rPr>
      <w:t>18</w:t>
    </w:r>
    <w:r>
      <w:fldChar w:fldCharType="end"/>
    </w:r>
  </w:p>
  <w:p w:rsidR="00607E51" w:rsidRPr="008C3A6B" w:rsidRDefault="00D973A5" w:rsidP="00C03B37">
    <w:pPr>
      <w:pStyle w:val="Footer"/>
      <w:tabs>
        <w:tab w:val="clear" w:pos="4513"/>
      </w:tabs>
    </w:pPr>
    <w:fldSimple w:instr=" FILENAME   \* MERGEFORMAT ">
      <w:r w:rsidR="00607E51">
        <w:rPr>
          <w:noProof/>
        </w:rPr>
        <w:t>HDD_GWM_V2MH_Template.docx</w:t>
      </w:r>
    </w:fldSimple>
    <w:r w:rsidR="00607E51" w:rsidRPr="008C3A6B">
      <w:tab/>
    </w:r>
    <w:r w:rsidR="00607E51">
      <w:fldChar w:fldCharType="begin"/>
    </w:r>
    <w:r w:rsidR="00607E51">
      <w:instrText xml:space="preserve"> SAVEDATE \@ "dd.MM.yyyy" \* MERGEFORMAT </w:instrText>
    </w:r>
    <w:r w:rsidR="00607E51">
      <w:fldChar w:fldCharType="separate"/>
    </w:r>
    <w:r w:rsidR="005C328E">
      <w:rPr>
        <w:noProof/>
      </w:rPr>
      <w:t>06.07.2017</w:t>
    </w:r>
    <w:r w:rsidR="00607E51">
      <w:rPr>
        <w:noProof/>
      </w:rPr>
      <w:fldChar w:fldCharType="end"/>
    </w:r>
  </w:p>
  <w:p w:rsidR="00607E51" w:rsidRPr="008C3A6B" w:rsidRDefault="00607E51" w:rsidP="00C03B37">
    <w:pPr>
      <w:pStyle w:val="Footer"/>
    </w:pPr>
    <w:r w:rsidRPr="008C3A6B">
      <w:t xml:space="preserve">© by Harman Automotive Division </w:t>
    </w:r>
    <w:r>
      <w:fldChar w:fldCharType="begin"/>
    </w:r>
    <w:r>
      <w:instrText xml:space="preserve"> TIME \@ "yyyy" \* MERGEFORMAT </w:instrText>
    </w:r>
    <w:r>
      <w:fldChar w:fldCharType="separate"/>
    </w:r>
    <w:r w:rsidR="005C328E">
      <w:rPr>
        <w:noProof/>
      </w:rPr>
      <w:t>2017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343" w:rsidRDefault="00B60343" w:rsidP="00C9459B">
      <w:pPr>
        <w:spacing w:after="0" w:line="240" w:lineRule="auto"/>
      </w:pPr>
      <w:r>
        <w:separator/>
      </w:r>
    </w:p>
  </w:footnote>
  <w:footnote w:type="continuationSeparator" w:id="0">
    <w:p w:rsidR="00B60343" w:rsidRDefault="00B60343" w:rsidP="00C94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64"/>
      <w:gridCol w:w="5046"/>
      <w:gridCol w:w="1400"/>
    </w:tblGrid>
    <w:tr w:rsidR="00607E51" w:rsidTr="00F32DED">
      <w:trPr>
        <w:trHeight w:val="703"/>
      </w:trPr>
      <w:tc>
        <w:tcPr>
          <w:tcW w:w="2764" w:type="dxa"/>
        </w:tcPr>
        <w:p w:rsidR="00607E51" w:rsidRDefault="00607E51" w:rsidP="00F32DED">
          <w:pPr>
            <w:pStyle w:val="Header"/>
          </w:pPr>
          <w:r w:rsidRPr="009E43CD">
            <w:rPr>
              <w:noProof/>
              <w:lang w:val="en-US" w:eastAsia="zh-CN"/>
            </w:rPr>
            <w:drawing>
              <wp:inline distT="0" distB="0" distL="0" distR="0" wp14:anchorId="1F540821" wp14:editId="75C8A909">
                <wp:extent cx="1495932" cy="584350"/>
                <wp:effectExtent l="19050" t="0" r="9018" b="0"/>
                <wp:docPr id="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8090" cy="5851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bookmarkStart w:id="60" w:name="DTStartHead"/>
      <w:bookmarkStart w:id="61" w:name="DTEndHead"/>
      <w:bookmarkStart w:id="62" w:name="PNStartHead"/>
      <w:bookmarkEnd w:id="60"/>
      <w:bookmarkEnd w:id="61"/>
      <w:bookmarkEnd w:id="62"/>
      <w:tc>
        <w:tcPr>
          <w:tcW w:w="5046" w:type="dxa"/>
          <w:vAlign w:val="center"/>
        </w:tcPr>
        <w:p w:rsidR="00607E51" w:rsidRDefault="00607E51" w:rsidP="00FB3BC7">
          <w:pPr>
            <w:pStyle w:val="Header"/>
          </w:pPr>
          <w:r>
            <w:fldChar w:fldCharType="begin"/>
          </w:r>
          <w:r>
            <w:instrText xml:space="preserve"> DOCPROPERTY  Reference  \* MERGEFORMAT </w:instrText>
          </w:r>
          <w:r>
            <w:fldChar w:fldCharType="separate"/>
          </w:r>
          <w:r>
            <w:t>HDD_GWM_V2MH</w:t>
          </w:r>
          <w:r>
            <w:fldChar w:fldCharType="end"/>
          </w:r>
          <w:r>
            <w:br/>
          </w:r>
          <w:fldSimple w:instr=" TITLE   \* MERGEFORMAT ">
            <w:r>
              <w:t>HDD_GWM_V2MH_Template</w:t>
            </w:r>
          </w:fldSimple>
          <w:r>
            <w:t xml:space="preserve">– Rev </w:t>
          </w:r>
          <w:fldSimple w:instr=" KEYWORDS   \* MERGEFORMAT ">
            <w:r w:rsidR="005B6481">
              <w:t>1.2</w:t>
            </w:r>
          </w:fldSimple>
          <w:r>
            <w:t xml:space="preserve"> </w:t>
          </w:r>
          <w:bookmarkStart w:id="63" w:name="PREndHead"/>
          <w:bookmarkEnd w:id="63"/>
          <w:r>
            <w:t xml:space="preserve"> </w:t>
          </w:r>
        </w:p>
      </w:tc>
      <w:bookmarkStart w:id="64" w:name="StatusStart"/>
      <w:bookmarkStart w:id="65" w:name="StatusEnd"/>
      <w:bookmarkEnd w:id="64"/>
      <w:bookmarkEnd w:id="65"/>
      <w:tc>
        <w:tcPr>
          <w:tcW w:w="1400" w:type="dxa"/>
          <w:vAlign w:val="center"/>
        </w:tcPr>
        <w:p w:rsidR="00607E51" w:rsidRDefault="00607E51" w:rsidP="00FB3BC7">
          <w:pPr>
            <w:pStyle w:val="Header"/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>
            <w:t>Draft</w:t>
          </w:r>
          <w:r>
            <w:fldChar w:fldCharType="end"/>
          </w:r>
          <w:r>
            <w:br/>
            <w:t>Confidential</w:t>
          </w:r>
        </w:p>
      </w:tc>
    </w:tr>
  </w:tbl>
  <w:p w:rsidR="00607E51" w:rsidRDefault="00607E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6BC273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051241F2"/>
    <w:multiLevelType w:val="hybridMultilevel"/>
    <w:tmpl w:val="2A6E1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64A7D"/>
    <w:multiLevelType w:val="hybridMultilevel"/>
    <w:tmpl w:val="518241E2"/>
    <w:lvl w:ilvl="0" w:tplc="0C347F12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90249"/>
    <w:multiLevelType w:val="hybridMultilevel"/>
    <w:tmpl w:val="A418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91F3B"/>
    <w:multiLevelType w:val="hybridMultilevel"/>
    <w:tmpl w:val="C946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C0B70"/>
    <w:multiLevelType w:val="multilevel"/>
    <w:tmpl w:val="5686B74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410D55DC"/>
    <w:multiLevelType w:val="hybridMultilevel"/>
    <w:tmpl w:val="5E70824C"/>
    <w:lvl w:ilvl="0" w:tplc="0C347F12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37F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796625"/>
    <w:multiLevelType w:val="hybridMultilevel"/>
    <w:tmpl w:val="D67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57F04"/>
    <w:multiLevelType w:val="hybridMultilevel"/>
    <w:tmpl w:val="388A630A"/>
    <w:lvl w:ilvl="0" w:tplc="25964AB0">
      <w:start w:val="3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F7C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2F78FB"/>
    <w:multiLevelType w:val="hybridMultilevel"/>
    <w:tmpl w:val="F786565A"/>
    <w:lvl w:ilvl="0" w:tplc="0C347F12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40C70"/>
    <w:multiLevelType w:val="hybridMultilevel"/>
    <w:tmpl w:val="13B696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41029"/>
    <w:multiLevelType w:val="multilevel"/>
    <w:tmpl w:val="428C7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6"/>
  </w:num>
  <w:num w:numId="5">
    <w:abstractNumId w:val="9"/>
  </w:num>
  <w:num w:numId="6">
    <w:abstractNumId w:val="12"/>
  </w:num>
  <w:num w:numId="7">
    <w:abstractNumId w:val="2"/>
  </w:num>
  <w:num w:numId="8">
    <w:abstractNumId w:val="10"/>
  </w:num>
  <w:num w:numId="9">
    <w:abstractNumId w:val="5"/>
  </w:num>
  <w:num w:numId="10">
    <w:abstractNumId w:val="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390"/>
    <w:rsid w:val="00031C05"/>
    <w:rsid w:val="000507CD"/>
    <w:rsid w:val="00054675"/>
    <w:rsid w:val="00057F63"/>
    <w:rsid w:val="00075224"/>
    <w:rsid w:val="000901C2"/>
    <w:rsid w:val="000944BD"/>
    <w:rsid w:val="000975BB"/>
    <w:rsid w:val="000F146B"/>
    <w:rsid w:val="00104BB0"/>
    <w:rsid w:val="00165224"/>
    <w:rsid w:val="00197A9F"/>
    <w:rsid w:val="001D69DA"/>
    <w:rsid w:val="001D76AC"/>
    <w:rsid w:val="00214197"/>
    <w:rsid w:val="00221C0F"/>
    <w:rsid w:val="00232D2E"/>
    <w:rsid w:val="0023364C"/>
    <w:rsid w:val="00257D61"/>
    <w:rsid w:val="00276FC2"/>
    <w:rsid w:val="002822B6"/>
    <w:rsid w:val="00284378"/>
    <w:rsid w:val="00295C00"/>
    <w:rsid w:val="00297269"/>
    <w:rsid w:val="002B57F3"/>
    <w:rsid w:val="002C711C"/>
    <w:rsid w:val="002D65E0"/>
    <w:rsid w:val="002E0E39"/>
    <w:rsid w:val="002E13B2"/>
    <w:rsid w:val="002F2015"/>
    <w:rsid w:val="00307D60"/>
    <w:rsid w:val="00325BF6"/>
    <w:rsid w:val="00337690"/>
    <w:rsid w:val="00390CEA"/>
    <w:rsid w:val="003A4CBA"/>
    <w:rsid w:val="003C12BB"/>
    <w:rsid w:val="003E2D44"/>
    <w:rsid w:val="00404388"/>
    <w:rsid w:val="00451977"/>
    <w:rsid w:val="004714D2"/>
    <w:rsid w:val="0049471D"/>
    <w:rsid w:val="004A2113"/>
    <w:rsid w:val="004A235B"/>
    <w:rsid w:val="004A5127"/>
    <w:rsid w:val="004B6655"/>
    <w:rsid w:val="004C64D6"/>
    <w:rsid w:val="004D4348"/>
    <w:rsid w:val="004F1806"/>
    <w:rsid w:val="004F29B1"/>
    <w:rsid w:val="004F3BE4"/>
    <w:rsid w:val="004F586D"/>
    <w:rsid w:val="004F6174"/>
    <w:rsid w:val="005152F6"/>
    <w:rsid w:val="00533391"/>
    <w:rsid w:val="00540C2B"/>
    <w:rsid w:val="00542AE4"/>
    <w:rsid w:val="0056598F"/>
    <w:rsid w:val="00580B95"/>
    <w:rsid w:val="005B6481"/>
    <w:rsid w:val="005C328E"/>
    <w:rsid w:val="005C6435"/>
    <w:rsid w:val="005D4136"/>
    <w:rsid w:val="005F1B2A"/>
    <w:rsid w:val="00607E51"/>
    <w:rsid w:val="00611BDB"/>
    <w:rsid w:val="006133EF"/>
    <w:rsid w:val="0062429A"/>
    <w:rsid w:val="00637022"/>
    <w:rsid w:val="00637E68"/>
    <w:rsid w:val="006507DE"/>
    <w:rsid w:val="0066162C"/>
    <w:rsid w:val="00671177"/>
    <w:rsid w:val="00672A74"/>
    <w:rsid w:val="00674E31"/>
    <w:rsid w:val="00682095"/>
    <w:rsid w:val="006824BC"/>
    <w:rsid w:val="006A6C30"/>
    <w:rsid w:val="006C2323"/>
    <w:rsid w:val="006C2B78"/>
    <w:rsid w:val="006C4A1F"/>
    <w:rsid w:val="006C5432"/>
    <w:rsid w:val="006D12AD"/>
    <w:rsid w:val="006D33E1"/>
    <w:rsid w:val="006D3883"/>
    <w:rsid w:val="006F2CBC"/>
    <w:rsid w:val="00706199"/>
    <w:rsid w:val="00706BC0"/>
    <w:rsid w:val="00721C98"/>
    <w:rsid w:val="0075263F"/>
    <w:rsid w:val="00772F6B"/>
    <w:rsid w:val="00797594"/>
    <w:rsid w:val="007B4E44"/>
    <w:rsid w:val="007C1CAB"/>
    <w:rsid w:val="00805270"/>
    <w:rsid w:val="00811591"/>
    <w:rsid w:val="00813498"/>
    <w:rsid w:val="00862331"/>
    <w:rsid w:val="00890712"/>
    <w:rsid w:val="0089759F"/>
    <w:rsid w:val="008A23DD"/>
    <w:rsid w:val="008B1C39"/>
    <w:rsid w:val="008C3A6B"/>
    <w:rsid w:val="008D51B8"/>
    <w:rsid w:val="008F0F31"/>
    <w:rsid w:val="008F2DFA"/>
    <w:rsid w:val="00910709"/>
    <w:rsid w:val="00940730"/>
    <w:rsid w:val="00940759"/>
    <w:rsid w:val="009526F5"/>
    <w:rsid w:val="00960C45"/>
    <w:rsid w:val="009773BB"/>
    <w:rsid w:val="00996E89"/>
    <w:rsid w:val="009C3F00"/>
    <w:rsid w:val="009D3C89"/>
    <w:rsid w:val="009D787F"/>
    <w:rsid w:val="009E6161"/>
    <w:rsid w:val="009F75A8"/>
    <w:rsid w:val="00A00CF1"/>
    <w:rsid w:val="00A15B83"/>
    <w:rsid w:val="00A2478B"/>
    <w:rsid w:val="00A405FF"/>
    <w:rsid w:val="00A74564"/>
    <w:rsid w:val="00A847B9"/>
    <w:rsid w:val="00A8714B"/>
    <w:rsid w:val="00A963D7"/>
    <w:rsid w:val="00AB5162"/>
    <w:rsid w:val="00AD5D17"/>
    <w:rsid w:val="00AF342B"/>
    <w:rsid w:val="00B17462"/>
    <w:rsid w:val="00B36421"/>
    <w:rsid w:val="00B45925"/>
    <w:rsid w:val="00B60343"/>
    <w:rsid w:val="00B64E5D"/>
    <w:rsid w:val="00B66F82"/>
    <w:rsid w:val="00B87934"/>
    <w:rsid w:val="00B96D07"/>
    <w:rsid w:val="00BB6233"/>
    <w:rsid w:val="00BE2701"/>
    <w:rsid w:val="00BE448C"/>
    <w:rsid w:val="00BE6C2E"/>
    <w:rsid w:val="00BF1F65"/>
    <w:rsid w:val="00C00EB0"/>
    <w:rsid w:val="00C03B37"/>
    <w:rsid w:val="00C164D7"/>
    <w:rsid w:val="00C21184"/>
    <w:rsid w:val="00C319A7"/>
    <w:rsid w:val="00C54104"/>
    <w:rsid w:val="00C55BF6"/>
    <w:rsid w:val="00C8644F"/>
    <w:rsid w:val="00C9459B"/>
    <w:rsid w:val="00CB2BE7"/>
    <w:rsid w:val="00CC33E9"/>
    <w:rsid w:val="00D05AFC"/>
    <w:rsid w:val="00D1114B"/>
    <w:rsid w:val="00D16A92"/>
    <w:rsid w:val="00D43DB9"/>
    <w:rsid w:val="00D46D1E"/>
    <w:rsid w:val="00D53167"/>
    <w:rsid w:val="00D66B45"/>
    <w:rsid w:val="00D973A5"/>
    <w:rsid w:val="00DA0D33"/>
    <w:rsid w:val="00DB681C"/>
    <w:rsid w:val="00DF6AA5"/>
    <w:rsid w:val="00E347D9"/>
    <w:rsid w:val="00E500C5"/>
    <w:rsid w:val="00E7714F"/>
    <w:rsid w:val="00E864BE"/>
    <w:rsid w:val="00E9322D"/>
    <w:rsid w:val="00F0375C"/>
    <w:rsid w:val="00F121B4"/>
    <w:rsid w:val="00F16FEA"/>
    <w:rsid w:val="00F26591"/>
    <w:rsid w:val="00F32DED"/>
    <w:rsid w:val="00F335AC"/>
    <w:rsid w:val="00F52C38"/>
    <w:rsid w:val="00F549A7"/>
    <w:rsid w:val="00F601CE"/>
    <w:rsid w:val="00F6283C"/>
    <w:rsid w:val="00F67237"/>
    <w:rsid w:val="00F75AF5"/>
    <w:rsid w:val="00F91390"/>
    <w:rsid w:val="00FB3BC7"/>
    <w:rsid w:val="00FB4D9C"/>
    <w:rsid w:val="00FB7B99"/>
    <w:rsid w:val="00FD23FB"/>
    <w:rsid w:val="00FF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136FD"/>
  <w15:docId w15:val="{C55C8AD4-3828-47A0-A35B-26575BBA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D60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C8644F"/>
    <w:pPr>
      <w:keepNext/>
      <w:keepLines/>
      <w:numPr>
        <w:numId w:val="9"/>
      </w:numPr>
      <w:spacing w:before="480" w:after="480"/>
      <w:outlineLvl w:val="0"/>
    </w:pPr>
    <w:rPr>
      <w:rFonts w:asciiTheme="minorHAnsi" w:eastAsia="Times New Roman" w:hAnsiTheme="minorHAns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022"/>
    <w:pPr>
      <w:keepNext/>
      <w:keepLines/>
      <w:numPr>
        <w:ilvl w:val="1"/>
        <w:numId w:val="9"/>
      </w:numPr>
      <w:spacing w:before="200"/>
      <w:ind w:left="792" w:hanging="792"/>
      <w:outlineLvl w:val="1"/>
    </w:pPr>
    <w:rPr>
      <w:rFonts w:asciiTheme="minorHAnsi" w:eastAsia="Times New Roman" w:hAnsiTheme="minorHAnsi"/>
      <w:b/>
      <w:bCs/>
      <w:color w:val="365F9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022"/>
    <w:pPr>
      <w:keepNext/>
      <w:keepLines/>
      <w:numPr>
        <w:ilvl w:val="2"/>
        <w:numId w:val="9"/>
      </w:numPr>
      <w:spacing w:before="160" w:after="160"/>
      <w:ind w:left="1080" w:hanging="1080"/>
      <w:outlineLvl w:val="2"/>
    </w:pPr>
    <w:rPr>
      <w:rFonts w:asciiTheme="minorHAnsi" w:eastAsiaTheme="majorEastAsia" w:hAnsiTheme="minorHAnsi" w:cstheme="majorBidi"/>
      <w:b/>
      <w:color w:val="365F91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5D1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D17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D17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D17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D17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D17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80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nhideWhenUsed/>
    <w:rsid w:val="00C945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459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945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59B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59B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164D7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C8644F"/>
    <w:rPr>
      <w:rFonts w:asciiTheme="minorHAnsi" w:eastAsia="Times New Roman" w:hAnsiTheme="minorHAnsi"/>
      <w:b/>
      <w:bCs/>
      <w:color w:val="365F91" w:themeColor="accent1" w:themeShade="BF"/>
      <w:sz w:val="40"/>
      <w:szCs w:val="28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6AA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64BE"/>
    <w:pPr>
      <w:spacing w:after="100"/>
      <w:ind w:left="576" w:hanging="576"/>
    </w:pPr>
    <w:rPr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6AA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7022"/>
    <w:rPr>
      <w:rFonts w:asciiTheme="minorHAnsi" w:eastAsia="Times New Roman" w:hAnsiTheme="minorHAnsi"/>
      <w:b/>
      <w:bCs/>
      <w:color w:val="365F91" w:themeColor="accent1" w:themeShade="BF"/>
      <w:sz w:val="32"/>
      <w:szCs w:val="2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061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61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619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1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6199"/>
    <w:rPr>
      <w:b/>
      <w:bCs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45925"/>
    <w:pPr>
      <w:spacing w:after="100"/>
      <w:ind w:left="576" w:hanging="576"/>
    </w:pPr>
    <w:rPr>
      <w:color w:val="365F91" w:themeColor="accent1" w:themeShade="BF"/>
    </w:rPr>
  </w:style>
  <w:style w:type="paragraph" w:styleId="NoSpacing">
    <w:name w:val="No Spacing"/>
    <w:uiPriority w:val="1"/>
    <w:qFormat/>
    <w:rsid w:val="008A23DD"/>
    <w:rPr>
      <w:sz w:val="22"/>
      <w:szCs w:val="22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37022"/>
    <w:rPr>
      <w:rFonts w:asciiTheme="minorHAnsi" w:eastAsiaTheme="majorEastAsia" w:hAnsiTheme="minorHAnsi" w:cstheme="majorBidi"/>
      <w:b/>
      <w:color w:val="365F91" w:themeColor="accent1" w:themeShade="BF"/>
      <w:sz w:val="28"/>
      <w:szCs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D5D17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D17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D17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D1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D1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D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45925"/>
    <w:pPr>
      <w:spacing w:after="100"/>
      <w:ind w:left="576" w:hanging="576"/>
    </w:pPr>
    <w:rPr>
      <w:color w:val="365F91" w:themeColor="accent1" w:themeShade="BF"/>
    </w:rPr>
  </w:style>
  <w:style w:type="paragraph" w:customStyle="1" w:styleId="TabelleUeberschrift">
    <w:name w:val="Tabelle_Ueberschrift"/>
    <w:basedOn w:val="TabelleEintrag"/>
    <w:next w:val="TabelleEintrag"/>
    <w:link w:val="TabelleUeberschriftChar"/>
    <w:rsid w:val="00C8644F"/>
    <w:rPr>
      <w:b/>
    </w:rPr>
  </w:style>
  <w:style w:type="paragraph" w:customStyle="1" w:styleId="TabelleEintrag">
    <w:name w:val="Tabelle_Eintrag"/>
    <w:basedOn w:val="Normal"/>
    <w:link w:val="TabelleEintragChar"/>
    <w:rsid w:val="00C8644F"/>
    <w:pPr>
      <w:spacing w:before="40" w:after="40" w:line="240" w:lineRule="auto"/>
    </w:pPr>
    <w:rPr>
      <w:rFonts w:ascii="Arial" w:eastAsia="宋体" w:hAnsi="Arial"/>
      <w:sz w:val="20"/>
      <w:szCs w:val="20"/>
      <w:lang w:val="de-DE" w:eastAsia="ja-JP"/>
    </w:rPr>
  </w:style>
  <w:style w:type="character" w:customStyle="1" w:styleId="TabelleEintragChar">
    <w:name w:val="Tabelle_Eintrag Char"/>
    <w:basedOn w:val="DefaultParagraphFont"/>
    <w:link w:val="TabelleEintrag"/>
    <w:rsid w:val="00C8644F"/>
    <w:rPr>
      <w:rFonts w:ascii="Arial" w:eastAsia="宋体" w:hAnsi="Arial"/>
      <w:lang w:eastAsia="ja-JP"/>
    </w:rPr>
  </w:style>
  <w:style w:type="character" w:customStyle="1" w:styleId="TabelleUeberschriftChar">
    <w:name w:val="Tabelle_Ueberschrift Char"/>
    <w:basedOn w:val="TabelleEintragChar"/>
    <w:link w:val="TabelleUeberschrift"/>
    <w:rsid w:val="00C8644F"/>
    <w:rPr>
      <w:rFonts w:ascii="Arial" w:eastAsia="宋体" w:hAnsi="Arial"/>
      <w:b/>
      <w:lang w:eastAsia="ja-JP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16A92"/>
    <w:pPr>
      <w:spacing w:after="100"/>
    </w:pPr>
    <w:rPr>
      <w:color w:val="365F91" w:themeColor="accent1" w:themeShade="BF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16A92"/>
    <w:pPr>
      <w:spacing w:after="100"/>
    </w:pPr>
    <w:rPr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F52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8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2.HDOMAIN\HBIROOT\01.Project\MAN\MMT2020\Architecture\CDD&amp;HDD%20Template\sample\HDD_GWM_V2MH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?mso-infoPathSolution solutionVersion="1.0.0.10" productVersion="12.0.0" PIVersion="1.0.0.0" href="file:///D:\ADS\project\doc\TemplatesAndGuidelines\docbook\Tools\ParseDocs\DesignDocumentPropertyTemplateV3Published.xsn" name="urn:schemas-microsoft-com:office:infopath:DesignDocumentPropertyTemplateV3Published:-myXSD-2012-01-13T12-26-28" ?>
<?mso-application progid="InfoPath.Document" versionProgid="InfoPath.Document.2"?>
<my:myFields xmlns:xsi="http://www.w3.org/2001/XMLSchema-instance" xmlns:my="http://schemas.microsoft.com/office/infopath/2003/myXSD/2012-01-13T12:26:28" xmlns:xd="http://schemas.microsoft.com/office/infopath/2003">
  <my:Title/>
  <my:Project/>
  <my:Version/>
  <my:Author/>
  <my:Status>Draft</my:Status>
  <my:CustomProperties>
    <my:Revision>1.0</my:Revision>
  </my:CustomProperties>
  <my:field1>Project Name</my:field1>
  <my:field2>Document Name</my:field2>
  <my:field3>Graham Ruxton</my:field3>
  <my:field4>1</my:field4>
  <my:field6>Draft</my:field6>
</my:myField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F93A3-B95E-43D6-8081-3A47A52DA33F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FBACCF51-F22A-4EBC-B470-F7A97213397B}">
  <ds:schemaRefs>
    <ds:schemaRef ds:uri="http://schemas.microsoft.com/office/infopath/2003/myXSD/2012-01-13T12:26:28"/>
    <ds:schemaRef ds:uri="http://schemas.microsoft.com/office/infopath/2003"/>
  </ds:schemaRefs>
</ds:datastoreItem>
</file>

<file path=customXml/itemProps3.xml><?xml version="1.0" encoding="utf-8"?>
<ds:datastoreItem xmlns:ds="http://schemas.openxmlformats.org/officeDocument/2006/customXml" ds:itemID="{6BC41D6C-AF52-4CF9-B776-C0C66FFB6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HDD_GWM_V2MH_Template.dotx</Template>
  <TotalTime>144</TotalTime>
  <Pages>18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HDD_GWM_V2MH_Template</vt:lpstr>
    </vt:vector>
  </TitlesOfParts>
  <Manager>Kevin Huang</Manager>
  <Company>HARMAN/BECKER Automotive Systems GmbH</Company>
  <LinksUpToDate>false</LinksUpToDate>
  <CharactersWithSpaces>7810</CharactersWithSpaces>
  <SharedDoc>false</SharedDoc>
  <HLinks>
    <vt:vector size="54" baseType="variant">
      <vt:variant>
        <vt:i4>1114166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_Toc314483900</vt:lpwstr>
      </vt:variant>
      <vt:variant>
        <vt:i4>1572919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_Toc314483899</vt:lpwstr>
      </vt:variant>
      <vt:variant>
        <vt:i4>1572919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_Toc314483898</vt:lpwstr>
      </vt:variant>
      <vt:variant>
        <vt:i4>1572919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_Toc314483897</vt:lpwstr>
      </vt:variant>
      <vt:variant>
        <vt:i4>1572919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_Toc314483896</vt:lpwstr>
      </vt:variant>
      <vt:variant>
        <vt:i4>1572919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_Toc314483895</vt:lpwstr>
      </vt:variant>
      <vt:variant>
        <vt:i4>1572919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_Toc314483894</vt:lpwstr>
      </vt:variant>
      <vt:variant>
        <vt:i4>1572919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_Toc314483893</vt:lpwstr>
      </vt:variant>
      <vt:variant>
        <vt:i4>1572919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_Toc314483892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HDD_GWM_V2MH_Template</dc:title>
  <dc:subject>Draft</dc:subject>
  <dc:creator>Kevin Huang</dc:creator>
  <cp:keywords>1.2</cp:keywords>
  <dc:description>High Level Design Document of &lt;SubDomain Name&gt;</dc:description>
  <cp:lastModifiedBy>Lu, GuoFeng</cp:lastModifiedBy>
  <cp:revision>32</cp:revision>
  <dcterms:created xsi:type="dcterms:W3CDTF">2017-07-06T03:53:00Z</dcterms:created>
  <dcterms:modified xsi:type="dcterms:W3CDTF">2017-07-07T03:46:00Z</dcterms:modified>
  <cp:category>GWM_V2MH</cp:category>
  <cp:contentStatus>DO NOT USE THIS FIELD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CPM GWM</vt:lpwstr>
  </property>
  <property fmtid="{D5CDD505-2E9C-101B-9397-08002B2CF9AE}" pid="3" name="Reference">
    <vt:lpwstr>HDD_GWM_V2MH</vt:lpwstr>
  </property>
  <property fmtid="{D5CDD505-2E9C-101B-9397-08002B2CF9AE}" pid="4" name="Status">
    <vt:lpwstr>Draft</vt:lpwstr>
  </property>
</Properties>
</file>